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47887" w14:textId="723F4B67" w:rsidR="00165BAF" w:rsidRPr="00DE7766" w:rsidRDefault="002C5A7C" w:rsidP="007E56DA">
      <w:pPr>
        <w:pStyle w:val="ContactInfo"/>
        <w:jc w:val="center"/>
      </w:pPr>
      <w:r w:rsidRPr="00547D1D">
        <w:rPr>
          <w:b/>
          <w:bCs/>
          <w:color w:val="1F497D" w:themeColor="text2"/>
          <w:sz w:val="28"/>
          <w:szCs w:val="28"/>
        </w:rPr>
        <w:t>Jonathan Martin</w:t>
      </w:r>
    </w:p>
    <w:p w14:paraId="1FE8580D" w14:textId="77777777" w:rsidR="00F826D5" w:rsidRDefault="00F826D5" w:rsidP="00F826D5">
      <w:pPr>
        <w:pStyle w:val="ContactInfo"/>
        <w:jc w:val="center"/>
      </w:pPr>
      <w:r>
        <w:t>Jmartin.2019@outlook.com</w:t>
      </w:r>
    </w:p>
    <w:p w14:paraId="7C70C2C2" w14:textId="1AF43D7D" w:rsidR="00165BAF" w:rsidRDefault="002C5A7C" w:rsidP="007E56DA">
      <w:pPr>
        <w:pStyle w:val="ContactInfo"/>
        <w:jc w:val="center"/>
      </w:pPr>
      <w:r>
        <w:t>512-787-9409</w:t>
      </w:r>
    </w:p>
    <w:p w14:paraId="68E0CC56" w14:textId="1E6F1910" w:rsidR="00165BAF" w:rsidRDefault="00CC5E92" w:rsidP="00FF2A94">
      <w:pPr>
        <w:pStyle w:val="Heading1"/>
      </w:pPr>
      <w:r w:rsidRPr="00FF2A94">
        <w:rPr>
          <w:sz w:val="18"/>
          <w:szCs w:val="18"/>
        </w:rPr>
        <w:t>Summary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432" w:type="dxa"/>
          <w:right w:w="115" w:type="dxa"/>
        </w:tblCellMar>
        <w:tblLook w:val="0620" w:firstRow="1" w:lastRow="0" w:firstColumn="0" w:lastColumn="0" w:noHBand="1" w:noVBand="1"/>
      </w:tblPr>
      <w:tblGrid>
        <w:gridCol w:w="10800"/>
      </w:tblGrid>
      <w:tr w:rsidR="00033380" w14:paraId="4C28C30C" w14:textId="77777777" w:rsidTr="005C0355">
        <w:tc>
          <w:tcPr>
            <w:tcW w:w="8640" w:type="dxa"/>
          </w:tcPr>
          <w:p w14:paraId="130BF0FD" w14:textId="761DF91B" w:rsidR="00033380" w:rsidRPr="0082540D" w:rsidRDefault="00E15868" w:rsidP="00033380">
            <w:pPr>
              <w:rPr>
                <w:color w:val="FF0000"/>
              </w:rPr>
            </w:pPr>
            <w:r w:rsidRPr="00E15868">
              <w:rPr>
                <w:sz w:val="20"/>
                <w:szCs w:val="20"/>
              </w:rPr>
              <w:t xml:space="preserve">Dynamic and results-driven </w:t>
            </w:r>
            <w:r>
              <w:rPr>
                <w:sz w:val="20"/>
                <w:szCs w:val="20"/>
              </w:rPr>
              <w:t>Software Developer</w:t>
            </w:r>
            <w:r w:rsidRPr="00E15868">
              <w:rPr>
                <w:sz w:val="20"/>
                <w:szCs w:val="20"/>
              </w:rPr>
              <w:t xml:space="preserve"> with </w:t>
            </w:r>
            <w:r w:rsidR="00774497">
              <w:rPr>
                <w:sz w:val="20"/>
                <w:szCs w:val="20"/>
              </w:rPr>
              <w:t xml:space="preserve">6+ </w:t>
            </w:r>
            <w:r w:rsidRPr="00E15868">
              <w:rPr>
                <w:sz w:val="20"/>
                <w:szCs w:val="20"/>
              </w:rPr>
              <w:t>years of experience in implementing technology solutions for large-scale organizations. Proven expertise in ServiceNow implementations, workflow automation, and process modernization within federal government agencies. Adept at leading teams, conducting skills assessments, and delivering high-quality training programs. Committed to leveraging technology to improve operational efficiencies and enhance stakeholder satisfaction.</w:t>
            </w:r>
          </w:p>
        </w:tc>
      </w:tr>
    </w:tbl>
    <w:p w14:paraId="52CF727C" w14:textId="1BC5DBF9" w:rsidR="00033380" w:rsidRPr="00547D1D" w:rsidRDefault="00FF2A94" w:rsidP="00072B19">
      <w:pPr>
        <w:pStyle w:val="Heading1"/>
        <w:rPr>
          <w:sz w:val="18"/>
          <w:szCs w:val="18"/>
        </w:rPr>
      </w:pPr>
      <w:r>
        <w:rPr>
          <w:sz w:val="18"/>
          <w:szCs w:val="18"/>
        </w:rPr>
        <w:t>technology</w:t>
      </w:r>
    </w:p>
    <w:p w14:paraId="5D69D26C" w14:textId="7971CB7E" w:rsidR="00BE4653" w:rsidRPr="00F5034A" w:rsidRDefault="00F20692" w:rsidP="00BE4653">
      <w:pPr>
        <w:ind w:left="360"/>
      </w:pPr>
      <w:r>
        <w:rPr>
          <w:b/>
          <w:bCs/>
        </w:rPr>
        <w:t>Programming Languages</w:t>
      </w:r>
      <w:r w:rsidR="00FF2A94" w:rsidRPr="00026A65">
        <w:rPr>
          <w:b/>
          <w:bCs/>
        </w:rPr>
        <w:t>:</w:t>
      </w:r>
      <w:r w:rsidR="00FF2A94">
        <w:rPr>
          <w:b/>
          <w:bCs/>
        </w:rPr>
        <w:t xml:space="preserve"> </w:t>
      </w:r>
      <w:r w:rsidR="00BE4653" w:rsidRPr="00C60ACC">
        <w:rPr>
          <w:b/>
        </w:rPr>
        <w:t>JavaScript</w:t>
      </w:r>
      <w:r w:rsidR="00BE4653" w:rsidRPr="00F5034A">
        <w:t xml:space="preserve">, </w:t>
      </w:r>
      <w:r w:rsidR="00BE4653" w:rsidRPr="00C60ACC">
        <w:rPr>
          <w:b/>
        </w:rPr>
        <w:t>Java</w:t>
      </w:r>
      <w:r w:rsidR="00BE4653" w:rsidRPr="00F5034A">
        <w:t xml:space="preserve">, Python, </w:t>
      </w:r>
      <w:r w:rsidR="00BE4653" w:rsidRPr="00C60ACC">
        <w:rPr>
          <w:b/>
        </w:rPr>
        <w:t>C++, C</w:t>
      </w:r>
      <w:r w:rsidR="00BE4653" w:rsidRPr="00F5034A">
        <w:t xml:space="preserve">, C# </w:t>
      </w:r>
    </w:p>
    <w:p w14:paraId="6DA650F7" w14:textId="57ECE7A7" w:rsidR="00BE4653" w:rsidRPr="00F5034A" w:rsidRDefault="00BE4653" w:rsidP="00860F20">
      <w:pPr>
        <w:ind w:left="360"/>
      </w:pPr>
      <w:r>
        <w:rPr>
          <w:b/>
          <w:bCs/>
        </w:rPr>
        <w:t xml:space="preserve">Markup Languages: </w:t>
      </w:r>
      <w:r w:rsidRPr="00C60ACC">
        <w:rPr>
          <w:b/>
        </w:rPr>
        <w:t>HTML</w:t>
      </w:r>
      <w:r w:rsidRPr="00F5034A">
        <w:t xml:space="preserve">, </w:t>
      </w:r>
      <w:r w:rsidRPr="00C60ACC">
        <w:rPr>
          <w:b/>
        </w:rPr>
        <w:t>XML</w:t>
      </w:r>
      <w:r w:rsidR="00860F20" w:rsidRPr="00F5034A">
        <w:t xml:space="preserve">, </w:t>
      </w:r>
      <w:r w:rsidR="00860F20" w:rsidRPr="00C60ACC">
        <w:rPr>
          <w:b/>
        </w:rPr>
        <w:t>CSS</w:t>
      </w:r>
    </w:p>
    <w:p w14:paraId="367CD000" w14:textId="4E563401" w:rsidR="00026A65" w:rsidRDefault="00026A65" w:rsidP="002F32C2">
      <w:pPr>
        <w:ind w:left="360"/>
        <w:rPr>
          <w:b/>
          <w:bCs/>
        </w:rPr>
      </w:pPr>
      <w:bookmarkStart w:id="0" w:name="OLE_LINK3"/>
      <w:r w:rsidRPr="00026A65">
        <w:rPr>
          <w:b/>
          <w:bCs/>
        </w:rPr>
        <w:t>ServiceNow Applications:</w:t>
      </w:r>
      <w:bookmarkEnd w:id="0"/>
      <w:r w:rsidRPr="00026A65">
        <w:rPr>
          <w:b/>
          <w:bCs/>
        </w:rPr>
        <w:t xml:space="preserve"> </w:t>
      </w:r>
      <w:r w:rsidRPr="002F32C2">
        <w:t>Customer Service Management, IT Service Management</w:t>
      </w:r>
      <w:r w:rsidR="00FF2A94" w:rsidRPr="002F32C2">
        <w:t xml:space="preserve">, </w:t>
      </w:r>
      <w:r w:rsidRPr="002F32C2">
        <w:t xml:space="preserve">Application Portfolio Management, IT Business Management, </w:t>
      </w:r>
      <w:r w:rsidR="002F32C2" w:rsidRPr="002F32C2">
        <w:t>HR S</w:t>
      </w:r>
      <w:r w:rsidR="002F32C2">
        <w:t>ervice</w:t>
      </w:r>
      <w:r w:rsidR="002F32C2" w:rsidRPr="002F32C2">
        <w:t xml:space="preserve"> D</w:t>
      </w:r>
      <w:r w:rsidR="002F32C2">
        <w:t>elivery</w:t>
      </w:r>
      <w:r w:rsidR="00390CB5" w:rsidRPr="002F32C2">
        <w:t>,</w:t>
      </w:r>
      <w:r w:rsidR="002F32C2">
        <w:rPr>
          <w:rFonts w:ascii="proxima-nova" w:hAnsi="proxima-nova"/>
          <w:caps/>
          <w:color w:val="499ECC"/>
          <w:spacing w:val="15"/>
          <w:sz w:val="41"/>
          <w:szCs w:val="41"/>
        </w:rPr>
        <w:t xml:space="preserve"> </w:t>
      </w:r>
      <w:r w:rsidR="002F32C2" w:rsidRPr="002F32C2">
        <w:t>NOW P</w:t>
      </w:r>
      <w:r w:rsidR="002F32C2">
        <w:t>latform</w:t>
      </w:r>
      <w:r w:rsidR="00390CB5" w:rsidRPr="002F32C2">
        <w:t>, R</w:t>
      </w:r>
      <w:r w:rsidR="002F32C2">
        <w:t>isk Management</w:t>
      </w:r>
      <w:r w:rsidR="0089333F">
        <w:t>, Service Portal</w:t>
      </w:r>
    </w:p>
    <w:p w14:paraId="4C98DC88" w14:textId="0627A677" w:rsidR="00026A65" w:rsidRPr="00026A65" w:rsidRDefault="00026A65" w:rsidP="00026A65">
      <w:pPr>
        <w:ind w:left="360"/>
      </w:pPr>
      <w:r w:rsidRPr="00026A65">
        <w:rPr>
          <w:b/>
          <w:bCs/>
        </w:rPr>
        <w:t xml:space="preserve">Cloud Service Providers: </w:t>
      </w:r>
      <w:r w:rsidRPr="00026A65">
        <w:t>Amazon Web Services, Azure</w:t>
      </w:r>
      <w:r w:rsidR="00FF2A94">
        <w:t xml:space="preserve">, </w:t>
      </w:r>
      <w:r w:rsidRPr="00026A65">
        <w:t xml:space="preserve">Google Cloud Platform </w:t>
      </w:r>
    </w:p>
    <w:p w14:paraId="1F513077" w14:textId="39F540D8" w:rsidR="00026A65" w:rsidRPr="00026A65" w:rsidRDefault="00026A65" w:rsidP="00026A65">
      <w:pPr>
        <w:ind w:left="360"/>
      </w:pPr>
      <w:r w:rsidRPr="00026A65">
        <w:rPr>
          <w:b/>
          <w:bCs/>
        </w:rPr>
        <w:t xml:space="preserve">Microsoft Office </w:t>
      </w:r>
    </w:p>
    <w:p w14:paraId="42A779F7" w14:textId="2661A72A" w:rsidR="00026A65" w:rsidRDefault="00F5034A" w:rsidP="00F5034A">
      <w:pPr>
        <w:ind w:left="360"/>
      </w:pPr>
      <w:r>
        <w:rPr>
          <w:b/>
          <w:bCs/>
        </w:rPr>
        <w:t>GitHub</w:t>
      </w:r>
    </w:p>
    <w:p w14:paraId="2D918981" w14:textId="77777777" w:rsidR="00B16784" w:rsidRPr="00547D1D" w:rsidRDefault="00000000" w:rsidP="00AF7A57">
      <w:pPr>
        <w:pStyle w:val="Heading1"/>
        <w:pBdr>
          <w:bottom w:val="single" w:sz="4" w:space="0" w:color="595959" w:themeColor="text1" w:themeTint="A6"/>
        </w:pBdr>
        <w:rPr>
          <w:sz w:val="18"/>
          <w:szCs w:val="18"/>
        </w:rPr>
      </w:pPr>
      <w:sdt>
        <w:sdtPr>
          <w:rPr>
            <w:sz w:val="18"/>
            <w:szCs w:val="18"/>
          </w:rPr>
          <w:alias w:val="Education:"/>
          <w:tag w:val="Education:"/>
          <w:id w:val="1516970808"/>
          <w:placeholder>
            <w:docPart w:val="81507EE2C4B846FF8646DD35EA1DAE02"/>
          </w:placeholder>
          <w:temporary/>
          <w:showingPlcHdr/>
          <w15:appearance w15:val="hidden"/>
        </w:sdtPr>
        <w:sdtContent>
          <w:r w:rsidR="00B16784" w:rsidRPr="00547D1D">
            <w:rPr>
              <w:sz w:val="18"/>
              <w:szCs w:val="18"/>
            </w:rPr>
            <w:t>Education</w:t>
          </w:r>
        </w:sdtContent>
      </w:sdt>
    </w:p>
    <w:tbl>
      <w:tblPr>
        <w:tblW w:w="5000" w:type="pct"/>
        <w:tblLayout w:type="fixed"/>
        <w:tblCellMar>
          <w:left w:w="0" w:type="dxa"/>
          <w:right w:w="0" w:type="dxa"/>
        </w:tblCellMar>
        <w:tblLook w:val="0620" w:firstRow="1" w:lastRow="0" w:firstColumn="0" w:lastColumn="0" w:noHBand="1" w:noVBand="1"/>
      </w:tblPr>
      <w:tblGrid>
        <w:gridCol w:w="8106"/>
        <w:gridCol w:w="2694"/>
      </w:tblGrid>
      <w:tr w:rsidR="00B16784" w:rsidRPr="00DE7766" w14:paraId="5A21923A" w14:textId="77777777" w:rsidTr="00D45264">
        <w:trPr>
          <w:trHeight w:val="216"/>
        </w:trPr>
        <w:tc>
          <w:tcPr>
            <w:tcW w:w="8106" w:type="dxa"/>
          </w:tcPr>
          <w:p w14:paraId="4354D668" w14:textId="77777777" w:rsidR="00B16784" w:rsidRPr="00547D1D" w:rsidRDefault="00B16784" w:rsidP="00D45264">
            <w:pPr>
              <w:pStyle w:val="Heading2"/>
              <w:rPr>
                <w:sz w:val="18"/>
                <w:szCs w:val="18"/>
              </w:rPr>
            </w:pPr>
            <w:r w:rsidRPr="00547D1D">
              <w:rPr>
                <w:sz w:val="18"/>
                <w:szCs w:val="18"/>
              </w:rPr>
              <w:t xml:space="preserve">Texas State University </w:t>
            </w:r>
          </w:p>
          <w:p w14:paraId="28B224A1" w14:textId="77777777" w:rsidR="00B16784" w:rsidRPr="00547D1D" w:rsidRDefault="00B16784" w:rsidP="00D45264">
            <w:pPr>
              <w:pStyle w:val="Location"/>
              <w:rPr>
                <w:sz w:val="18"/>
                <w:szCs w:val="18"/>
              </w:rPr>
            </w:pPr>
            <w:r w:rsidRPr="00547D1D">
              <w:rPr>
                <w:sz w:val="18"/>
                <w:szCs w:val="18"/>
              </w:rPr>
              <w:t>San Marcos, TX</w:t>
            </w:r>
          </w:p>
          <w:p w14:paraId="55340DF4" w14:textId="77777777" w:rsidR="00B16784" w:rsidRDefault="00B16784" w:rsidP="00D45264">
            <w:pPr>
              <w:pStyle w:val="ListParagraph"/>
            </w:pPr>
            <w:r w:rsidRPr="002C5A7C">
              <w:t>BACHELOR OF SCIENCE IN INDUSTRIAL ENGINEERING</w:t>
            </w:r>
          </w:p>
          <w:p w14:paraId="49081ED5" w14:textId="77777777" w:rsidR="00B16784" w:rsidRPr="00AA1ACB" w:rsidRDefault="00B16784" w:rsidP="00D45264">
            <w:pPr>
              <w:pStyle w:val="ListParagraph"/>
            </w:pPr>
            <w:r>
              <w:t>Major GPA – 3.5</w:t>
            </w:r>
          </w:p>
        </w:tc>
        <w:tc>
          <w:tcPr>
            <w:tcW w:w="2694" w:type="dxa"/>
          </w:tcPr>
          <w:p w14:paraId="5793BF5F" w14:textId="158A7D58" w:rsidR="00B16784" w:rsidRPr="00547D1D" w:rsidRDefault="00B16784" w:rsidP="00D45264">
            <w:pPr>
              <w:pStyle w:val="Dates"/>
              <w:rPr>
                <w:sz w:val="18"/>
                <w:szCs w:val="18"/>
              </w:rPr>
            </w:pPr>
            <w:r w:rsidRPr="00547D1D">
              <w:rPr>
                <w:sz w:val="18"/>
                <w:szCs w:val="18"/>
              </w:rPr>
              <w:t>May ‘19</w:t>
            </w:r>
          </w:p>
        </w:tc>
      </w:tr>
      <w:tr w:rsidR="00F35DA4" w:rsidRPr="00DE7766" w14:paraId="5A419E7B" w14:textId="77777777" w:rsidTr="00D45264">
        <w:trPr>
          <w:trHeight w:val="216"/>
        </w:trPr>
        <w:tc>
          <w:tcPr>
            <w:tcW w:w="8106" w:type="dxa"/>
          </w:tcPr>
          <w:p w14:paraId="75E909A3" w14:textId="77777777" w:rsidR="00F35DA4" w:rsidRPr="00547D1D" w:rsidRDefault="00F35DA4" w:rsidP="00D45264">
            <w:pPr>
              <w:pStyle w:val="Heading2"/>
              <w:rPr>
                <w:sz w:val="18"/>
                <w:szCs w:val="18"/>
              </w:rPr>
            </w:pPr>
          </w:p>
        </w:tc>
        <w:tc>
          <w:tcPr>
            <w:tcW w:w="2694" w:type="dxa"/>
          </w:tcPr>
          <w:p w14:paraId="0823A36F" w14:textId="77777777" w:rsidR="00F35DA4" w:rsidRPr="00547D1D" w:rsidRDefault="00F35DA4" w:rsidP="00D45264">
            <w:pPr>
              <w:pStyle w:val="Dates"/>
              <w:rPr>
                <w:sz w:val="18"/>
                <w:szCs w:val="18"/>
              </w:rPr>
            </w:pPr>
          </w:p>
        </w:tc>
      </w:tr>
    </w:tbl>
    <w:p w14:paraId="54F3986E" w14:textId="77777777" w:rsidR="00B16784" w:rsidRPr="00547D1D" w:rsidRDefault="00B16784" w:rsidP="00AF7A57">
      <w:pPr>
        <w:pStyle w:val="Heading1"/>
        <w:pBdr>
          <w:bottom w:val="single" w:sz="4" w:space="0" w:color="595959" w:themeColor="text1" w:themeTint="A6"/>
        </w:pBdr>
        <w:rPr>
          <w:sz w:val="18"/>
          <w:szCs w:val="18"/>
        </w:rPr>
      </w:pPr>
      <w:r>
        <w:rPr>
          <w:sz w:val="18"/>
          <w:szCs w:val="18"/>
        </w:rPr>
        <w:t>Certifications</w:t>
      </w:r>
    </w:p>
    <w:tbl>
      <w:tblPr>
        <w:tblW w:w="5042" w:type="pct"/>
        <w:tblLayout w:type="fixed"/>
        <w:tblCellMar>
          <w:left w:w="0" w:type="dxa"/>
          <w:right w:w="0" w:type="dxa"/>
        </w:tblCellMar>
        <w:tblLook w:val="0620" w:firstRow="1" w:lastRow="0" w:firstColumn="0" w:lastColumn="0" w:noHBand="1" w:noVBand="1"/>
      </w:tblPr>
      <w:tblGrid>
        <w:gridCol w:w="10891"/>
      </w:tblGrid>
      <w:tr w:rsidR="00B16784" w:rsidRPr="00DE7766" w14:paraId="0E5C3551" w14:textId="77777777" w:rsidTr="00EF1918">
        <w:trPr>
          <w:trHeight w:val="216"/>
        </w:trPr>
        <w:tc>
          <w:tcPr>
            <w:tcW w:w="10890" w:type="dxa"/>
          </w:tcPr>
          <w:p w14:paraId="202B9A3E" w14:textId="6E0D7AD6" w:rsidR="00B16784" w:rsidRDefault="00B16784" w:rsidP="00D45264">
            <w:pPr>
              <w:pStyle w:val="ListParagraph"/>
            </w:pPr>
            <w:r>
              <w:t xml:space="preserve">Automated Test Framework (ATF) Fundamentals Micro-Certification                  </w:t>
            </w:r>
            <w:r w:rsidR="00EF1918">
              <w:t xml:space="preserve"> </w:t>
            </w:r>
            <w:r>
              <w:t xml:space="preserve">                                            </w:t>
            </w:r>
            <w:r w:rsidR="0089333F">
              <w:t xml:space="preserve"> </w:t>
            </w:r>
          </w:p>
          <w:p w14:paraId="43C8EDAD" w14:textId="162E5290" w:rsidR="00B16784" w:rsidRDefault="00B16784" w:rsidP="00D45264">
            <w:pPr>
              <w:pStyle w:val="ListParagraph"/>
            </w:pPr>
            <w:r>
              <w:t xml:space="preserve">Service Portal Fundamentals Micro-Certification                                  </w:t>
            </w:r>
            <w:r w:rsidR="00EF1918">
              <w:t xml:space="preserve"> </w:t>
            </w:r>
            <w:r>
              <w:t xml:space="preserve">                                                          </w:t>
            </w:r>
          </w:p>
          <w:p w14:paraId="0E52E5AF" w14:textId="799B67EF" w:rsidR="00B16784" w:rsidRPr="00AA1ACB" w:rsidRDefault="00B16784" w:rsidP="00D45264">
            <w:pPr>
              <w:pStyle w:val="ListParagraph"/>
            </w:pPr>
            <w:proofErr w:type="spellStart"/>
            <w:r>
              <w:t>ICAgile</w:t>
            </w:r>
            <w:proofErr w:type="spellEnd"/>
            <w:r>
              <w:t xml:space="preserve"> Certified Professional                     </w:t>
            </w:r>
            <w:r w:rsidR="00EF1918">
              <w:t xml:space="preserve"> </w:t>
            </w:r>
            <w:r>
              <w:t xml:space="preserve">                                                        </w:t>
            </w:r>
            <w:r w:rsidR="00EF1918">
              <w:t xml:space="preserve"> </w:t>
            </w:r>
            <w:r>
              <w:t xml:space="preserve">                                         </w:t>
            </w:r>
          </w:p>
        </w:tc>
      </w:tr>
      <w:tr w:rsidR="00B1255B" w:rsidRPr="00DE7766" w14:paraId="2C921427" w14:textId="77777777" w:rsidTr="00EF1918">
        <w:trPr>
          <w:trHeight w:val="216"/>
        </w:trPr>
        <w:tc>
          <w:tcPr>
            <w:tcW w:w="10890" w:type="dxa"/>
          </w:tcPr>
          <w:p w14:paraId="3C06E38F" w14:textId="2AAEE804" w:rsidR="00B1255B" w:rsidRDefault="00B1255B" w:rsidP="00EF1918">
            <w:pPr>
              <w:pStyle w:val="ListParagraph"/>
            </w:pPr>
            <w:r>
              <w:t xml:space="preserve">Certified System Administrator </w:t>
            </w:r>
            <w:r w:rsidR="00EF1918">
              <w:t xml:space="preserve">                                                                                                                     </w:t>
            </w:r>
            <w:r w:rsidR="0089333F">
              <w:t xml:space="preserve"> </w:t>
            </w:r>
          </w:p>
          <w:p w14:paraId="27E2382E" w14:textId="13079F92" w:rsidR="00EF1918" w:rsidRDefault="00EF1918" w:rsidP="00D45264">
            <w:pPr>
              <w:pStyle w:val="ListParagraph"/>
            </w:pPr>
            <w:r>
              <w:t xml:space="preserve">Certified Application Developer </w:t>
            </w:r>
            <w:r w:rsidR="0089333F">
              <w:t xml:space="preserve">              </w:t>
            </w:r>
            <w:r>
              <w:t xml:space="preserve">                                                                                                      </w:t>
            </w:r>
            <w:r w:rsidR="0089333F">
              <w:t xml:space="preserve"> </w:t>
            </w:r>
          </w:p>
        </w:tc>
      </w:tr>
    </w:tbl>
    <w:p w14:paraId="56CCF51F" w14:textId="77777777" w:rsidR="00B16784" w:rsidRDefault="00B16784" w:rsidP="00B16784"/>
    <w:p w14:paraId="10984654" w14:textId="77777777" w:rsidR="00033380" w:rsidRPr="00547D1D" w:rsidRDefault="00000000" w:rsidP="00AF7A57">
      <w:pPr>
        <w:pStyle w:val="Heading1"/>
        <w:rPr>
          <w:sz w:val="18"/>
          <w:szCs w:val="18"/>
        </w:rPr>
      </w:pPr>
      <w:sdt>
        <w:sdtPr>
          <w:rPr>
            <w:sz w:val="18"/>
            <w:szCs w:val="18"/>
          </w:rPr>
          <w:alias w:val="Experience:"/>
          <w:tag w:val="Experience:"/>
          <w:id w:val="1922599604"/>
          <w:placeholder>
            <w:docPart w:val="A68E42692E594C2F99B01624C491A6D7"/>
          </w:placeholder>
          <w:temporary/>
          <w:showingPlcHdr/>
          <w15:appearance w15:val="hidden"/>
        </w:sdtPr>
        <w:sdtContent>
          <w:r w:rsidR="00033380" w:rsidRPr="00547D1D">
            <w:rPr>
              <w:sz w:val="18"/>
              <w:szCs w:val="18"/>
            </w:rPr>
            <w:t>Experience</w:t>
          </w:r>
        </w:sdtContent>
      </w:sdt>
    </w:p>
    <w:tbl>
      <w:tblPr>
        <w:tblW w:w="5000" w:type="pct"/>
        <w:tblLayout w:type="fixed"/>
        <w:tblCellMar>
          <w:left w:w="0" w:type="dxa"/>
          <w:right w:w="115" w:type="dxa"/>
        </w:tblCellMar>
        <w:tblLook w:val="0600" w:firstRow="0" w:lastRow="0" w:firstColumn="0" w:lastColumn="0" w:noHBand="1" w:noVBand="1"/>
      </w:tblPr>
      <w:tblGrid>
        <w:gridCol w:w="8034"/>
        <w:gridCol w:w="2766"/>
      </w:tblGrid>
      <w:tr w:rsidR="00300698" w:rsidRPr="00DE7766" w14:paraId="434DAFB9" w14:textId="77777777" w:rsidTr="005C0355">
        <w:trPr>
          <w:trHeight w:val="216"/>
        </w:trPr>
        <w:tc>
          <w:tcPr>
            <w:tcW w:w="6427" w:type="dxa"/>
          </w:tcPr>
          <w:p w14:paraId="3CCEB239" w14:textId="40599B04" w:rsidR="00300698" w:rsidRPr="00547D1D" w:rsidRDefault="00EF7508" w:rsidP="007D5AB6">
            <w:pPr>
              <w:pStyle w:val="Heading2"/>
              <w:rPr>
                <w:sz w:val="18"/>
                <w:szCs w:val="18"/>
              </w:rPr>
            </w:pPr>
            <w:r>
              <w:rPr>
                <w:sz w:val="19"/>
                <w:szCs w:val="19"/>
              </w:rPr>
              <w:t xml:space="preserve">Lead </w:t>
            </w:r>
            <w:r w:rsidR="00BD4F5D">
              <w:rPr>
                <w:sz w:val="19"/>
                <w:szCs w:val="19"/>
              </w:rPr>
              <w:t>Senior Software Developer</w:t>
            </w:r>
            <w:r>
              <w:rPr>
                <w:sz w:val="19"/>
                <w:szCs w:val="19"/>
              </w:rPr>
              <w:t xml:space="preserve"> </w:t>
            </w:r>
            <w:r w:rsidR="00B1255B">
              <w:rPr>
                <w:sz w:val="19"/>
                <w:szCs w:val="19"/>
              </w:rPr>
              <w:t xml:space="preserve"> </w:t>
            </w:r>
          </w:p>
        </w:tc>
        <w:tc>
          <w:tcPr>
            <w:tcW w:w="2213" w:type="dxa"/>
          </w:tcPr>
          <w:p w14:paraId="609806E7" w14:textId="2831DC7E" w:rsidR="00300698" w:rsidRPr="00547D1D" w:rsidRDefault="00BD4F5D" w:rsidP="007D5AB6">
            <w:pPr>
              <w:pStyle w:val="Dates"/>
              <w:rPr>
                <w:sz w:val="18"/>
                <w:szCs w:val="18"/>
              </w:rPr>
            </w:pPr>
            <w:r>
              <w:rPr>
                <w:sz w:val="18"/>
                <w:szCs w:val="18"/>
              </w:rPr>
              <w:t>January ‘23 – Present</w:t>
            </w:r>
          </w:p>
        </w:tc>
      </w:tr>
    </w:tbl>
    <w:p w14:paraId="165B23F3" w14:textId="0BE08844" w:rsidR="00033380" w:rsidRPr="00547D1D" w:rsidRDefault="006E63CD" w:rsidP="00033380">
      <w:pPr>
        <w:pStyle w:val="Location"/>
        <w:rPr>
          <w:sz w:val="18"/>
          <w:szCs w:val="18"/>
        </w:rPr>
      </w:pPr>
      <w:bookmarkStart w:id="1" w:name="_Hlk95908276"/>
      <w:r>
        <w:rPr>
          <w:sz w:val="18"/>
          <w:szCs w:val="18"/>
        </w:rPr>
        <w:t xml:space="preserve">AFS </w:t>
      </w:r>
      <w:r w:rsidR="00EF7508">
        <w:rPr>
          <w:sz w:val="18"/>
          <w:szCs w:val="18"/>
        </w:rPr>
        <w:t>–</w:t>
      </w:r>
      <w:r>
        <w:rPr>
          <w:sz w:val="18"/>
          <w:szCs w:val="18"/>
        </w:rPr>
        <w:t xml:space="preserve"> </w:t>
      </w:r>
      <w:r w:rsidR="00ED383A">
        <w:rPr>
          <w:sz w:val="18"/>
          <w:szCs w:val="18"/>
        </w:rPr>
        <w:t>ServiceNow</w:t>
      </w:r>
      <w:r w:rsidR="00EF7508">
        <w:rPr>
          <w:sz w:val="18"/>
          <w:szCs w:val="18"/>
        </w:rPr>
        <w:t xml:space="preserve"> - </w:t>
      </w:r>
      <w:r w:rsidR="00087B54">
        <w:rPr>
          <w:sz w:val="18"/>
          <w:szCs w:val="18"/>
        </w:rPr>
        <w:t>DOD</w:t>
      </w:r>
    </w:p>
    <w:bookmarkEnd w:id="1"/>
    <w:p w14:paraId="0166E6B6" w14:textId="77777777" w:rsidR="00087B54" w:rsidRPr="00EE1C47" w:rsidRDefault="00087B54" w:rsidP="00087B54">
      <w:pPr>
        <w:pStyle w:val="ListParagraph"/>
        <w:rPr>
          <w:sz w:val="18"/>
          <w:szCs w:val="18"/>
        </w:rPr>
      </w:pPr>
      <w:r w:rsidRPr="00EE1C47">
        <w:rPr>
          <w:sz w:val="18"/>
          <w:szCs w:val="18"/>
        </w:rPr>
        <w:t>Lead a full development team across multiple Agile sprints to successfully deliver stakeholder requests, driving enhanced IT processes within the Department of Defense.</w:t>
      </w:r>
    </w:p>
    <w:p w14:paraId="7D1A49F0" w14:textId="77777777" w:rsidR="00087B54" w:rsidRPr="00EE1C47" w:rsidRDefault="00087B54" w:rsidP="00087B54">
      <w:pPr>
        <w:pStyle w:val="ListParagraph"/>
        <w:rPr>
          <w:sz w:val="18"/>
          <w:szCs w:val="18"/>
        </w:rPr>
      </w:pPr>
      <w:r w:rsidRPr="00EE1C47">
        <w:rPr>
          <w:sz w:val="18"/>
          <w:szCs w:val="18"/>
        </w:rPr>
        <w:t>Spearheaded the implementation of a Customer Service Management (CSM) solution, significantly expanding the existing IT processes to improve service delivery and operational efficiency.</w:t>
      </w:r>
    </w:p>
    <w:p w14:paraId="076FDCDA" w14:textId="77777777" w:rsidR="00087B54" w:rsidRPr="00EE1C47" w:rsidRDefault="00087B54" w:rsidP="00087B54">
      <w:pPr>
        <w:pStyle w:val="ListParagraph"/>
        <w:rPr>
          <w:sz w:val="18"/>
          <w:szCs w:val="18"/>
        </w:rPr>
      </w:pPr>
      <w:r w:rsidRPr="00EE1C47">
        <w:rPr>
          <w:sz w:val="18"/>
          <w:szCs w:val="18"/>
        </w:rPr>
        <w:t>Developed a PDF generation tool for invoicing and cost recovery, facilitating streamlined financial transactions and enhancing transparency.</w:t>
      </w:r>
    </w:p>
    <w:p w14:paraId="34AB57F9" w14:textId="77777777" w:rsidR="00087B54" w:rsidRPr="00EE1C47" w:rsidRDefault="00087B54" w:rsidP="00087B54">
      <w:pPr>
        <w:pStyle w:val="ListParagraph"/>
        <w:rPr>
          <w:sz w:val="18"/>
          <w:szCs w:val="18"/>
        </w:rPr>
      </w:pPr>
      <w:r w:rsidRPr="00EE1C47">
        <w:rPr>
          <w:sz w:val="18"/>
          <w:szCs w:val="18"/>
        </w:rPr>
        <w:t>Currently leading a project for the National Air and Space Intelligence Center (NASIC) to digitize operational processes, resulting in improved workflow and data management.</w:t>
      </w:r>
    </w:p>
    <w:p w14:paraId="47A1B92B" w14:textId="77777777" w:rsidR="00087B54" w:rsidRPr="00EE1C47" w:rsidRDefault="00087B54" w:rsidP="00087B54">
      <w:pPr>
        <w:pStyle w:val="ListParagraph"/>
        <w:rPr>
          <w:sz w:val="18"/>
          <w:szCs w:val="18"/>
        </w:rPr>
      </w:pPr>
      <w:r w:rsidRPr="00EE1C47">
        <w:rPr>
          <w:sz w:val="18"/>
          <w:szCs w:val="18"/>
        </w:rPr>
        <w:t>Architected and implemented a comprehensive end-to-end cost recovery process encompassing request submissions, invoicing, payments, and fund allocation, utilizing a custom scoped application integrated with Proven Optics.</w:t>
      </w:r>
    </w:p>
    <w:p w14:paraId="0D467881" w14:textId="77777777" w:rsidR="00087B54" w:rsidRPr="00EE1C47" w:rsidRDefault="00087B54" w:rsidP="00087B54">
      <w:pPr>
        <w:pStyle w:val="ListParagraph"/>
        <w:rPr>
          <w:sz w:val="18"/>
          <w:szCs w:val="18"/>
        </w:rPr>
      </w:pPr>
      <w:r w:rsidRPr="00EE1C47">
        <w:rPr>
          <w:sz w:val="18"/>
          <w:szCs w:val="18"/>
        </w:rPr>
        <w:t>Received positive feedback from stakeholders and government officials for the cost recovery application, which is projected to save the government millions annually by connecting requests directly to invoicing.</w:t>
      </w:r>
    </w:p>
    <w:p w14:paraId="72BC87D0" w14:textId="77777777" w:rsidR="00087B54" w:rsidRPr="00EE1C47" w:rsidRDefault="00087B54" w:rsidP="00087B54">
      <w:pPr>
        <w:pStyle w:val="ListParagraph"/>
        <w:rPr>
          <w:sz w:val="18"/>
          <w:szCs w:val="18"/>
        </w:rPr>
      </w:pPr>
      <w:r w:rsidRPr="00EE1C47">
        <w:rPr>
          <w:sz w:val="18"/>
          <w:szCs w:val="18"/>
        </w:rPr>
        <w:lastRenderedPageBreak/>
        <w:t>Actively involved in onboarding and training new hires and junior developers, fostering a collaborative and knowledgeable team environment.</w:t>
      </w:r>
    </w:p>
    <w:p w14:paraId="4E862227" w14:textId="0B8C557D" w:rsidR="00EB6591" w:rsidRPr="00EE1C47" w:rsidRDefault="00087B54" w:rsidP="00087B54">
      <w:pPr>
        <w:pStyle w:val="ListParagraph"/>
        <w:rPr>
          <w:sz w:val="18"/>
          <w:szCs w:val="18"/>
        </w:rPr>
      </w:pPr>
      <w:r w:rsidRPr="00EE1C47">
        <w:rPr>
          <w:sz w:val="18"/>
          <w:szCs w:val="18"/>
        </w:rPr>
        <w:t>Participated in interviewing and assessing potential candidates to strengthen the development team.</w:t>
      </w:r>
    </w:p>
    <w:p w14:paraId="0ECA1668" w14:textId="77777777" w:rsidR="00EE1C47" w:rsidRPr="00EE1C47" w:rsidRDefault="00A74CDB" w:rsidP="00087B54">
      <w:pPr>
        <w:pStyle w:val="ListParagraph"/>
        <w:rPr>
          <w:sz w:val="18"/>
          <w:szCs w:val="18"/>
        </w:rPr>
      </w:pPr>
      <w:r w:rsidRPr="00EE1C47">
        <w:rPr>
          <w:sz w:val="18"/>
          <w:szCs w:val="18"/>
        </w:rPr>
        <w:t>Expertly designed and developed complex ServiceNow applications by leveraging advanced scripting techniques in JavaScript and HTML, enabling the automation of intricate business processes and delivering tailored solutions that meet specific client requirements.</w:t>
      </w:r>
    </w:p>
    <w:p w14:paraId="4BF0EF52" w14:textId="5F7B87E4" w:rsidR="00A74CDB" w:rsidRPr="00EE1C47" w:rsidRDefault="00A74CDB" w:rsidP="00087B54">
      <w:pPr>
        <w:pStyle w:val="ListParagraph"/>
        <w:rPr>
          <w:sz w:val="18"/>
          <w:szCs w:val="18"/>
        </w:rPr>
      </w:pPr>
      <w:r w:rsidRPr="00EE1C47">
        <w:rPr>
          <w:sz w:val="18"/>
          <w:szCs w:val="18"/>
        </w:rPr>
        <w:t>Utilized strong analytical skills and in-depth knowledge of JavaScript and HTML to troubleshoot and optimize existing code, enhancing application performance and ensuring seamless user experiences across various ServiceNow modules.</w:t>
      </w:r>
    </w:p>
    <w:tbl>
      <w:tblPr>
        <w:tblW w:w="5000" w:type="pct"/>
        <w:tblLayout w:type="fixed"/>
        <w:tblCellMar>
          <w:left w:w="0" w:type="dxa"/>
          <w:right w:w="115" w:type="dxa"/>
        </w:tblCellMar>
        <w:tblLook w:val="0600" w:firstRow="0" w:lastRow="0" w:firstColumn="0" w:lastColumn="0" w:noHBand="1" w:noVBand="1"/>
      </w:tblPr>
      <w:tblGrid>
        <w:gridCol w:w="8034"/>
        <w:gridCol w:w="2766"/>
      </w:tblGrid>
      <w:tr w:rsidR="00BD4F5D" w:rsidRPr="00DE7766" w14:paraId="62940C15" w14:textId="77777777" w:rsidTr="00DD2B7F">
        <w:trPr>
          <w:trHeight w:val="216"/>
        </w:trPr>
        <w:tc>
          <w:tcPr>
            <w:tcW w:w="6427" w:type="dxa"/>
          </w:tcPr>
          <w:p w14:paraId="6B538A8B" w14:textId="77777777" w:rsidR="00BD4F5D" w:rsidRPr="00547D1D" w:rsidRDefault="00BD4F5D" w:rsidP="00BD4F5D">
            <w:pPr>
              <w:pStyle w:val="Heading2"/>
              <w:rPr>
                <w:sz w:val="18"/>
                <w:szCs w:val="18"/>
              </w:rPr>
            </w:pPr>
            <w:r>
              <w:rPr>
                <w:sz w:val="19"/>
                <w:szCs w:val="19"/>
              </w:rPr>
              <w:t xml:space="preserve">Lead Business Analyst  </w:t>
            </w:r>
          </w:p>
        </w:tc>
        <w:tc>
          <w:tcPr>
            <w:tcW w:w="2213" w:type="dxa"/>
          </w:tcPr>
          <w:p w14:paraId="7EF6F14D" w14:textId="77777777" w:rsidR="00BD4F5D" w:rsidRPr="00547D1D" w:rsidRDefault="00BD4F5D" w:rsidP="00BD4F5D">
            <w:pPr>
              <w:pStyle w:val="Dates"/>
              <w:rPr>
                <w:sz w:val="18"/>
                <w:szCs w:val="18"/>
              </w:rPr>
            </w:pPr>
            <w:r>
              <w:rPr>
                <w:sz w:val="18"/>
                <w:szCs w:val="18"/>
              </w:rPr>
              <w:t>February ‘23 –</w:t>
            </w:r>
            <w:r w:rsidRPr="00547D1D">
              <w:rPr>
                <w:sz w:val="18"/>
                <w:szCs w:val="18"/>
              </w:rPr>
              <w:t xml:space="preserve"> </w:t>
            </w:r>
            <w:r>
              <w:rPr>
                <w:sz w:val="18"/>
                <w:szCs w:val="18"/>
              </w:rPr>
              <w:t>May ‘23</w:t>
            </w:r>
          </w:p>
        </w:tc>
      </w:tr>
    </w:tbl>
    <w:p w14:paraId="64A07E3C" w14:textId="77777777" w:rsidR="00BD4F5D" w:rsidRPr="00547D1D" w:rsidRDefault="00BD4F5D" w:rsidP="00DD2B7F">
      <w:pPr>
        <w:pStyle w:val="Location"/>
        <w:rPr>
          <w:sz w:val="18"/>
          <w:szCs w:val="18"/>
        </w:rPr>
      </w:pPr>
      <w:r>
        <w:rPr>
          <w:sz w:val="18"/>
          <w:szCs w:val="18"/>
        </w:rPr>
        <w:t>AFS – ServiceNow - IRS</w:t>
      </w:r>
    </w:p>
    <w:p w14:paraId="0D755721" w14:textId="77777777" w:rsidR="001A0C19" w:rsidRPr="004F37B9" w:rsidRDefault="00214147" w:rsidP="001A0C19">
      <w:pPr>
        <w:pStyle w:val="ListParagraph"/>
        <w:rPr>
          <w:sz w:val="18"/>
          <w:szCs w:val="18"/>
        </w:rPr>
      </w:pPr>
      <w:r w:rsidRPr="004F37B9">
        <w:rPr>
          <w:sz w:val="18"/>
          <w:szCs w:val="18"/>
        </w:rPr>
        <w:t>Led cross-functional teams in the successful implementation of ServiceNow solutions, ensuring alignment with business requirements and delivering projects on time and within budget.</w:t>
      </w:r>
    </w:p>
    <w:p w14:paraId="20581C9C" w14:textId="77777777" w:rsidR="007E42CF" w:rsidRPr="004F37B9" w:rsidRDefault="00214147" w:rsidP="001A0C19">
      <w:pPr>
        <w:pStyle w:val="ListParagraph"/>
        <w:rPr>
          <w:sz w:val="18"/>
          <w:szCs w:val="18"/>
        </w:rPr>
      </w:pPr>
      <w:r w:rsidRPr="004F37B9">
        <w:rPr>
          <w:sz w:val="18"/>
          <w:szCs w:val="18"/>
        </w:rPr>
        <w:t>Conducted comprehensive stakeholder interviews and workshops to gather and analyze requirements, translating business needs into detailed functional specifications for ServiceNow applications.</w:t>
      </w:r>
    </w:p>
    <w:p w14:paraId="53097333" w14:textId="77777777" w:rsidR="007E42CF" w:rsidRPr="004F37B9" w:rsidRDefault="00214147" w:rsidP="001A0C19">
      <w:pPr>
        <w:pStyle w:val="ListParagraph"/>
        <w:rPr>
          <w:sz w:val="18"/>
          <w:szCs w:val="18"/>
        </w:rPr>
      </w:pPr>
      <w:r w:rsidRPr="004F37B9">
        <w:rPr>
          <w:sz w:val="18"/>
          <w:szCs w:val="18"/>
        </w:rPr>
        <w:t>Facilitated process mapping sessions and designed workflows to optimize service delivery, resulting in improved operational efficiencies and enhanced end-user satisfaction.</w:t>
      </w:r>
    </w:p>
    <w:p w14:paraId="5BD23584" w14:textId="77777777" w:rsidR="007E42CF" w:rsidRPr="004F37B9" w:rsidRDefault="00214147" w:rsidP="001A0C19">
      <w:pPr>
        <w:pStyle w:val="ListParagraph"/>
        <w:rPr>
          <w:sz w:val="18"/>
          <w:szCs w:val="18"/>
        </w:rPr>
      </w:pPr>
      <w:r w:rsidRPr="004F37B9">
        <w:rPr>
          <w:sz w:val="18"/>
          <w:szCs w:val="18"/>
        </w:rPr>
        <w:t>Developed and maintained project documentation, including use cases, user stories, and process flows, to ensure clear communication and understanding among project stakeholders.</w:t>
      </w:r>
    </w:p>
    <w:p w14:paraId="4730B03B" w14:textId="77777777" w:rsidR="007E42CF" w:rsidRPr="004F37B9" w:rsidRDefault="00214147" w:rsidP="001A0C19">
      <w:pPr>
        <w:pStyle w:val="ListParagraph"/>
        <w:rPr>
          <w:sz w:val="18"/>
          <w:szCs w:val="18"/>
        </w:rPr>
      </w:pPr>
      <w:r w:rsidRPr="004F37B9">
        <w:rPr>
          <w:sz w:val="18"/>
          <w:szCs w:val="18"/>
        </w:rPr>
        <w:t>Implemented data-driven decision-making by utilizing ServiceNow reporting and analytics tools to identify trends, monitor performance metrics, and drive continuous improvement initiatives.</w:t>
      </w:r>
    </w:p>
    <w:p w14:paraId="080E0ED7" w14:textId="5B57825A" w:rsidR="00BD4F5D" w:rsidRPr="004F37B9" w:rsidRDefault="00214147" w:rsidP="001A0C19">
      <w:pPr>
        <w:pStyle w:val="ListParagraph"/>
        <w:rPr>
          <w:sz w:val="18"/>
          <w:szCs w:val="18"/>
        </w:rPr>
      </w:pPr>
      <w:r w:rsidRPr="004F37B9">
        <w:rPr>
          <w:sz w:val="18"/>
          <w:szCs w:val="18"/>
        </w:rPr>
        <w:t>Trained and mentored junior analysts and developers on best practices in ServiceNow configuration and development, fostering a culture of knowledge sharing and professional growth within the team.</w:t>
      </w:r>
    </w:p>
    <w:tbl>
      <w:tblPr>
        <w:tblW w:w="5000" w:type="pct"/>
        <w:tblLayout w:type="fixed"/>
        <w:tblCellMar>
          <w:left w:w="0" w:type="dxa"/>
          <w:right w:w="115" w:type="dxa"/>
        </w:tblCellMar>
        <w:tblLook w:val="0600" w:firstRow="0" w:lastRow="0" w:firstColumn="0" w:lastColumn="0" w:noHBand="1" w:noVBand="1"/>
      </w:tblPr>
      <w:tblGrid>
        <w:gridCol w:w="8034"/>
        <w:gridCol w:w="2766"/>
      </w:tblGrid>
      <w:tr w:rsidR="00EF7508" w:rsidRPr="00DE7766" w14:paraId="37780E59" w14:textId="77777777" w:rsidTr="00DD2B7F">
        <w:trPr>
          <w:trHeight w:val="216"/>
        </w:trPr>
        <w:tc>
          <w:tcPr>
            <w:tcW w:w="6427" w:type="dxa"/>
          </w:tcPr>
          <w:p w14:paraId="52D1B24D" w14:textId="77777777" w:rsidR="00EF7508" w:rsidRPr="00547D1D" w:rsidRDefault="00EF7508" w:rsidP="00EF7508">
            <w:pPr>
              <w:pStyle w:val="Heading2"/>
              <w:rPr>
                <w:sz w:val="18"/>
                <w:szCs w:val="18"/>
              </w:rPr>
            </w:pPr>
            <w:r>
              <w:rPr>
                <w:sz w:val="19"/>
                <w:szCs w:val="19"/>
              </w:rPr>
              <w:t xml:space="preserve">Senior Software Developer </w:t>
            </w:r>
          </w:p>
        </w:tc>
        <w:tc>
          <w:tcPr>
            <w:tcW w:w="2213" w:type="dxa"/>
          </w:tcPr>
          <w:p w14:paraId="51B21262" w14:textId="3697566C" w:rsidR="00EF7508" w:rsidRPr="00547D1D" w:rsidRDefault="00BD4F5D" w:rsidP="00EF7508">
            <w:pPr>
              <w:pStyle w:val="Dates"/>
              <w:rPr>
                <w:sz w:val="18"/>
                <w:szCs w:val="18"/>
              </w:rPr>
            </w:pPr>
            <w:r>
              <w:rPr>
                <w:sz w:val="18"/>
                <w:szCs w:val="18"/>
              </w:rPr>
              <w:t>April</w:t>
            </w:r>
            <w:r w:rsidRPr="00547D1D">
              <w:rPr>
                <w:sz w:val="18"/>
                <w:szCs w:val="18"/>
              </w:rPr>
              <w:t xml:space="preserve"> ‘</w:t>
            </w:r>
            <w:r>
              <w:rPr>
                <w:sz w:val="18"/>
                <w:szCs w:val="18"/>
              </w:rPr>
              <w:t>20</w:t>
            </w:r>
            <w:r w:rsidRPr="00547D1D">
              <w:rPr>
                <w:sz w:val="18"/>
                <w:szCs w:val="18"/>
              </w:rPr>
              <w:t xml:space="preserve"> </w:t>
            </w:r>
            <w:r>
              <w:rPr>
                <w:sz w:val="18"/>
                <w:szCs w:val="18"/>
              </w:rPr>
              <w:t>–</w:t>
            </w:r>
            <w:r w:rsidRPr="00547D1D">
              <w:rPr>
                <w:sz w:val="18"/>
                <w:szCs w:val="18"/>
              </w:rPr>
              <w:t xml:space="preserve"> </w:t>
            </w:r>
            <w:r>
              <w:rPr>
                <w:sz w:val="18"/>
                <w:szCs w:val="18"/>
              </w:rPr>
              <w:t>February ‘23</w:t>
            </w:r>
          </w:p>
        </w:tc>
      </w:tr>
    </w:tbl>
    <w:p w14:paraId="13CB3085" w14:textId="77777777" w:rsidR="00EF7508" w:rsidRPr="00547D1D" w:rsidRDefault="00EF7508" w:rsidP="00DD2B7F">
      <w:pPr>
        <w:pStyle w:val="Location"/>
        <w:rPr>
          <w:sz w:val="18"/>
          <w:szCs w:val="18"/>
        </w:rPr>
      </w:pPr>
      <w:r>
        <w:rPr>
          <w:sz w:val="18"/>
          <w:szCs w:val="18"/>
        </w:rPr>
        <w:t>AFS – ServiceNow - FWS</w:t>
      </w:r>
    </w:p>
    <w:p w14:paraId="439B3C8E" w14:textId="77777777" w:rsidR="00441FF7" w:rsidRPr="004F37B9" w:rsidRDefault="00441FF7" w:rsidP="00641B58">
      <w:pPr>
        <w:pStyle w:val="ListParagraph"/>
        <w:rPr>
          <w:sz w:val="18"/>
          <w:szCs w:val="18"/>
        </w:rPr>
      </w:pPr>
      <w:r w:rsidRPr="004F37B9">
        <w:rPr>
          <w:sz w:val="18"/>
          <w:szCs w:val="18"/>
        </w:rPr>
        <w:t>Spearheaded the development and deployment of a comprehensive ServiceNow implementation, enhancing operational efficiency for a global workforce of 70,000 employees and 280,000 volunteers across 2,400 locations.</w:t>
      </w:r>
    </w:p>
    <w:p w14:paraId="7DDBE624" w14:textId="6179C291" w:rsidR="00441FF7" w:rsidRPr="004F37B9" w:rsidRDefault="00441FF7" w:rsidP="00641B58">
      <w:pPr>
        <w:pStyle w:val="ListParagraph"/>
        <w:rPr>
          <w:sz w:val="18"/>
          <w:szCs w:val="18"/>
        </w:rPr>
      </w:pPr>
      <w:r w:rsidRPr="004F37B9">
        <w:rPr>
          <w:sz w:val="18"/>
          <w:szCs w:val="18"/>
        </w:rPr>
        <w:t>Conducted one-on-one skills interviews for over 20 developers (CL 11-13) to assess capabilities and align training needs.</w:t>
      </w:r>
    </w:p>
    <w:p w14:paraId="7818FE5E" w14:textId="3080B96B" w:rsidR="00441FF7" w:rsidRPr="004F37B9" w:rsidRDefault="00441FF7" w:rsidP="00641B58">
      <w:pPr>
        <w:pStyle w:val="ListParagraph"/>
        <w:rPr>
          <w:sz w:val="18"/>
          <w:szCs w:val="18"/>
        </w:rPr>
      </w:pPr>
      <w:r w:rsidRPr="004F37B9">
        <w:rPr>
          <w:sz w:val="18"/>
          <w:szCs w:val="18"/>
        </w:rPr>
        <w:t>Served as the development tower lead, facilitating an 18-day bootcamp aimed at onboarding new developers and enhancing their technical skills.</w:t>
      </w:r>
    </w:p>
    <w:p w14:paraId="71E34FC3" w14:textId="4C646DF0" w:rsidR="00441FF7" w:rsidRPr="004F37B9" w:rsidRDefault="00441FF7" w:rsidP="00641B58">
      <w:pPr>
        <w:pStyle w:val="ListParagraph"/>
        <w:rPr>
          <w:sz w:val="18"/>
          <w:szCs w:val="18"/>
        </w:rPr>
      </w:pPr>
      <w:r w:rsidRPr="004F37B9">
        <w:rPr>
          <w:sz w:val="18"/>
          <w:szCs w:val="18"/>
        </w:rPr>
        <w:t>Developed a proof of concept (POC) for a Safety and Occupational Health Self-Inspection process, showcasing innovative solutions to improve workplace safety.</w:t>
      </w:r>
    </w:p>
    <w:p w14:paraId="01306D25" w14:textId="50B9C8F1" w:rsidR="00641B58" w:rsidRPr="004F37B9" w:rsidRDefault="00441FF7" w:rsidP="00B65141">
      <w:pPr>
        <w:pStyle w:val="ListParagraph"/>
        <w:rPr>
          <w:sz w:val="18"/>
          <w:szCs w:val="18"/>
        </w:rPr>
      </w:pPr>
      <w:r w:rsidRPr="004F37B9">
        <w:rPr>
          <w:sz w:val="18"/>
          <w:szCs w:val="18"/>
        </w:rPr>
        <w:t>Designed and implemented custom workflows to optimize internal processes and enhance service delivery within the agency.</w:t>
      </w:r>
    </w:p>
    <w:p w14:paraId="77BAEE07" w14:textId="01AF4851" w:rsidR="00641B58" w:rsidRPr="004F37B9" w:rsidRDefault="00641B58" w:rsidP="00C00BAF">
      <w:pPr>
        <w:pStyle w:val="ListParagraph"/>
        <w:rPr>
          <w:sz w:val="18"/>
          <w:szCs w:val="18"/>
        </w:rPr>
      </w:pPr>
      <w:r w:rsidRPr="004F37B9">
        <w:rPr>
          <w:sz w:val="18"/>
          <w:szCs w:val="18"/>
        </w:rPr>
        <w:t>Executed a technology modernization effort, transitioning from a legacy system to a ServiceNow-focused ecosystem, facilitating digitized workflows and enhancing operational efficiencies for a global federal agency.</w:t>
      </w:r>
    </w:p>
    <w:p w14:paraId="594A6C6A" w14:textId="7226A153" w:rsidR="00641B58" w:rsidRPr="004F37B9" w:rsidRDefault="00641B58" w:rsidP="00641B58">
      <w:pPr>
        <w:pStyle w:val="ListParagraph"/>
        <w:rPr>
          <w:sz w:val="18"/>
          <w:szCs w:val="18"/>
        </w:rPr>
      </w:pPr>
      <w:r w:rsidRPr="004F37B9">
        <w:rPr>
          <w:sz w:val="18"/>
          <w:szCs w:val="18"/>
        </w:rPr>
        <w:t>Engineered enhancements to the custom service portal, supporting over 100,000 end users annually, and integrated SOAP protocols for secure electronic fund collection.</w:t>
      </w:r>
    </w:p>
    <w:p w14:paraId="1B301443" w14:textId="7AA2F669" w:rsidR="00641B58" w:rsidRPr="004F37B9" w:rsidRDefault="00641B58" w:rsidP="00641B58">
      <w:pPr>
        <w:pStyle w:val="ListParagraph"/>
        <w:rPr>
          <w:sz w:val="18"/>
          <w:szCs w:val="18"/>
        </w:rPr>
      </w:pPr>
      <w:r w:rsidRPr="004F37B9">
        <w:rPr>
          <w:sz w:val="18"/>
          <w:szCs w:val="18"/>
        </w:rPr>
        <w:t>Reengineered a flat record payment structure into a hierarchical model, resulting in improved integration efficiency, enhanced reporting capabilities, and increased transaction visibility.</w:t>
      </w:r>
    </w:p>
    <w:tbl>
      <w:tblPr>
        <w:tblW w:w="5000" w:type="pct"/>
        <w:tblLayout w:type="fixed"/>
        <w:tblLook w:val="0600" w:firstRow="0" w:lastRow="0" w:firstColumn="0" w:lastColumn="0" w:noHBand="1" w:noVBand="1"/>
      </w:tblPr>
      <w:tblGrid>
        <w:gridCol w:w="8106"/>
        <w:gridCol w:w="2694"/>
      </w:tblGrid>
      <w:tr w:rsidR="00EF7508" w:rsidRPr="00547D1D" w14:paraId="67B56D1D" w14:textId="77777777" w:rsidTr="00DD2B7F">
        <w:trPr>
          <w:trHeight w:val="216"/>
        </w:trPr>
        <w:tc>
          <w:tcPr>
            <w:tcW w:w="8106" w:type="dxa"/>
            <w:tcBorders>
              <w:top w:val="nil"/>
              <w:left w:val="nil"/>
              <w:bottom w:val="nil"/>
              <w:right w:val="nil"/>
            </w:tcBorders>
            <w:tcMar>
              <w:left w:w="0" w:type="dxa"/>
              <w:right w:w="115" w:type="dxa"/>
            </w:tcMar>
          </w:tcPr>
          <w:p w14:paraId="20EBF7A6" w14:textId="77777777" w:rsidR="00EF7508" w:rsidRPr="00547D1D" w:rsidRDefault="00EF7508" w:rsidP="00DD2B7F">
            <w:pPr>
              <w:pStyle w:val="Heading2"/>
              <w:rPr>
                <w:sz w:val="18"/>
                <w:szCs w:val="18"/>
              </w:rPr>
            </w:pPr>
            <w:r>
              <w:rPr>
                <w:sz w:val="19"/>
                <w:szCs w:val="19"/>
              </w:rPr>
              <w:t>Business Analyst/Tester</w:t>
            </w:r>
          </w:p>
        </w:tc>
        <w:tc>
          <w:tcPr>
            <w:tcW w:w="2694" w:type="dxa"/>
            <w:tcBorders>
              <w:top w:val="nil"/>
              <w:left w:val="nil"/>
              <w:bottom w:val="nil"/>
              <w:right w:val="nil"/>
            </w:tcBorders>
          </w:tcPr>
          <w:p w14:paraId="17886C74" w14:textId="77777777" w:rsidR="00EF7508" w:rsidRPr="00547D1D" w:rsidRDefault="00EF7508" w:rsidP="00DD2B7F">
            <w:pPr>
              <w:pStyle w:val="Dates"/>
              <w:jc w:val="center"/>
              <w:rPr>
                <w:sz w:val="18"/>
                <w:szCs w:val="18"/>
              </w:rPr>
            </w:pPr>
            <w:r>
              <w:rPr>
                <w:sz w:val="18"/>
                <w:szCs w:val="18"/>
              </w:rPr>
              <w:t>October</w:t>
            </w:r>
            <w:r w:rsidRPr="00547D1D">
              <w:rPr>
                <w:sz w:val="18"/>
                <w:szCs w:val="18"/>
              </w:rPr>
              <w:t xml:space="preserve"> ‘19 – </w:t>
            </w:r>
            <w:r>
              <w:rPr>
                <w:sz w:val="18"/>
                <w:szCs w:val="18"/>
              </w:rPr>
              <w:t>April</w:t>
            </w:r>
            <w:r w:rsidRPr="00547D1D">
              <w:rPr>
                <w:sz w:val="18"/>
                <w:szCs w:val="18"/>
              </w:rPr>
              <w:t xml:space="preserve"> ‘</w:t>
            </w:r>
            <w:r>
              <w:rPr>
                <w:sz w:val="18"/>
                <w:szCs w:val="18"/>
              </w:rPr>
              <w:t>20</w:t>
            </w:r>
          </w:p>
        </w:tc>
      </w:tr>
    </w:tbl>
    <w:p w14:paraId="3627DC9C" w14:textId="77777777" w:rsidR="00EF7508" w:rsidRPr="00547D1D" w:rsidRDefault="00EF7508" w:rsidP="00EF7508">
      <w:pPr>
        <w:pStyle w:val="Location"/>
        <w:rPr>
          <w:sz w:val="18"/>
          <w:szCs w:val="18"/>
        </w:rPr>
      </w:pPr>
      <w:r>
        <w:rPr>
          <w:sz w:val="18"/>
          <w:szCs w:val="18"/>
        </w:rPr>
        <w:t>AFS – ServiceNow - DOC</w:t>
      </w:r>
    </w:p>
    <w:p w14:paraId="628381BE" w14:textId="0E57F328" w:rsidR="00036787" w:rsidRPr="004F37B9" w:rsidRDefault="00036787" w:rsidP="00036787">
      <w:pPr>
        <w:pStyle w:val="ListParagraph"/>
        <w:rPr>
          <w:sz w:val="18"/>
          <w:szCs w:val="18"/>
        </w:rPr>
      </w:pPr>
      <w:r w:rsidRPr="004F37B9">
        <w:rPr>
          <w:sz w:val="18"/>
          <w:szCs w:val="18"/>
        </w:rPr>
        <w:t>Configured client-specific ServiceNow instances, including delegation of groups and modifications to the Customer Service Management application, workflows, and business rules.</w:t>
      </w:r>
    </w:p>
    <w:p w14:paraId="6A1540CB" w14:textId="3811585F" w:rsidR="00036787" w:rsidRPr="004F37B9" w:rsidRDefault="00036787" w:rsidP="00036787">
      <w:pPr>
        <w:pStyle w:val="ListParagraph"/>
        <w:rPr>
          <w:sz w:val="18"/>
          <w:szCs w:val="18"/>
        </w:rPr>
      </w:pPr>
      <w:r w:rsidRPr="004F37B9">
        <w:rPr>
          <w:sz w:val="18"/>
          <w:szCs w:val="18"/>
        </w:rPr>
        <w:t>Employed Agile/Scrum methodologies to define user stories, conduct user studies, and enhance the client’s ServiceNow system.</w:t>
      </w:r>
    </w:p>
    <w:p w14:paraId="4C63A5BB" w14:textId="72222304" w:rsidR="00036787" w:rsidRPr="004F37B9" w:rsidRDefault="00036787" w:rsidP="00036787">
      <w:pPr>
        <w:pStyle w:val="ListParagraph"/>
        <w:rPr>
          <w:sz w:val="18"/>
          <w:szCs w:val="18"/>
        </w:rPr>
      </w:pPr>
      <w:r w:rsidRPr="004F37B9">
        <w:rPr>
          <w:sz w:val="18"/>
          <w:szCs w:val="18"/>
        </w:rPr>
        <w:t>Designed wireframes and graphic assets for improved user experience and functionality.</w:t>
      </w:r>
    </w:p>
    <w:p w14:paraId="25D9C5AF" w14:textId="5E43934D" w:rsidR="00036787" w:rsidRPr="004F37B9" w:rsidRDefault="00036787" w:rsidP="00036787">
      <w:pPr>
        <w:pStyle w:val="ListParagraph"/>
        <w:rPr>
          <w:sz w:val="18"/>
          <w:szCs w:val="18"/>
        </w:rPr>
      </w:pPr>
      <w:r w:rsidRPr="004F37B9">
        <w:rPr>
          <w:sz w:val="18"/>
          <w:szCs w:val="18"/>
        </w:rPr>
        <w:lastRenderedPageBreak/>
        <w:t>Led quality management reviews, ensuring all business and design requirements were met.</w:t>
      </w:r>
    </w:p>
    <w:p w14:paraId="7F0B3254" w14:textId="278B6580" w:rsidR="00D400BE" w:rsidRPr="004F37B9" w:rsidRDefault="00036787" w:rsidP="00036787">
      <w:pPr>
        <w:pStyle w:val="ListParagraph"/>
        <w:rPr>
          <w:sz w:val="18"/>
          <w:szCs w:val="18"/>
        </w:rPr>
      </w:pPr>
      <w:r w:rsidRPr="004F37B9">
        <w:rPr>
          <w:sz w:val="18"/>
          <w:szCs w:val="18"/>
        </w:rPr>
        <w:t>Conducted comprehensive bootcamp training, demonstrating proficiency in client scripts, business rules, reporting, and REST integration.</w:t>
      </w:r>
    </w:p>
    <w:tbl>
      <w:tblPr>
        <w:tblW w:w="5000" w:type="pct"/>
        <w:tblLayout w:type="fixed"/>
        <w:tblLook w:val="0600" w:firstRow="0" w:lastRow="0" w:firstColumn="0" w:lastColumn="0" w:noHBand="1" w:noVBand="1"/>
      </w:tblPr>
      <w:tblGrid>
        <w:gridCol w:w="8106"/>
        <w:gridCol w:w="2694"/>
      </w:tblGrid>
      <w:tr w:rsidR="00EF7508" w:rsidRPr="00547D1D" w14:paraId="0401319B" w14:textId="77777777" w:rsidTr="00DD2B7F">
        <w:trPr>
          <w:trHeight w:val="216"/>
        </w:trPr>
        <w:tc>
          <w:tcPr>
            <w:tcW w:w="8106" w:type="dxa"/>
            <w:tcBorders>
              <w:top w:val="nil"/>
              <w:left w:val="nil"/>
              <w:bottom w:val="nil"/>
              <w:right w:val="nil"/>
            </w:tcBorders>
            <w:tcMar>
              <w:left w:w="0" w:type="dxa"/>
              <w:right w:w="115" w:type="dxa"/>
            </w:tcMar>
          </w:tcPr>
          <w:p w14:paraId="10F50000" w14:textId="77777777" w:rsidR="00EF7508" w:rsidRPr="00547D1D" w:rsidRDefault="00EF7508" w:rsidP="00DD2B7F">
            <w:pPr>
              <w:pStyle w:val="Heading2"/>
              <w:rPr>
                <w:sz w:val="18"/>
                <w:szCs w:val="18"/>
              </w:rPr>
            </w:pPr>
            <w:r w:rsidRPr="00547D1D">
              <w:rPr>
                <w:sz w:val="18"/>
                <w:szCs w:val="18"/>
              </w:rPr>
              <w:t xml:space="preserve">ENGINEERING SENIOR DESIGN </w:t>
            </w:r>
            <w:r>
              <w:rPr>
                <w:sz w:val="18"/>
                <w:szCs w:val="18"/>
              </w:rPr>
              <w:t>INTERN</w:t>
            </w:r>
          </w:p>
        </w:tc>
        <w:tc>
          <w:tcPr>
            <w:tcW w:w="2694" w:type="dxa"/>
            <w:tcBorders>
              <w:top w:val="nil"/>
              <w:left w:val="nil"/>
              <w:bottom w:val="nil"/>
              <w:right w:val="nil"/>
            </w:tcBorders>
          </w:tcPr>
          <w:p w14:paraId="220DBC65" w14:textId="77777777" w:rsidR="00EF7508" w:rsidRPr="00547D1D" w:rsidRDefault="00EF7508" w:rsidP="00DD2B7F">
            <w:pPr>
              <w:pStyle w:val="Dates"/>
              <w:jc w:val="center"/>
              <w:rPr>
                <w:sz w:val="18"/>
                <w:szCs w:val="18"/>
              </w:rPr>
            </w:pPr>
            <w:r w:rsidRPr="00547D1D">
              <w:rPr>
                <w:sz w:val="18"/>
                <w:szCs w:val="18"/>
              </w:rPr>
              <w:t>January ‘1</w:t>
            </w:r>
            <w:r>
              <w:rPr>
                <w:sz w:val="18"/>
                <w:szCs w:val="18"/>
              </w:rPr>
              <w:t>9</w:t>
            </w:r>
            <w:r w:rsidRPr="00547D1D">
              <w:rPr>
                <w:sz w:val="18"/>
                <w:szCs w:val="18"/>
              </w:rPr>
              <w:t xml:space="preserve"> – </w:t>
            </w:r>
            <w:r>
              <w:rPr>
                <w:sz w:val="18"/>
                <w:szCs w:val="18"/>
              </w:rPr>
              <w:t>May</w:t>
            </w:r>
            <w:r w:rsidRPr="00547D1D">
              <w:rPr>
                <w:sz w:val="18"/>
                <w:szCs w:val="18"/>
              </w:rPr>
              <w:t xml:space="preserve"> ‘1</w:t>
            </w:r>
            <w:r>
              <w:rPr>
                <w:sz w:val="18"/>
                <w:szCs w:val="18"/>
              </w:rPr>
              <w:t>9</w:t>
            </w:r>
            <w:r w:rsidRPr="00547D1D">
              <w:rPr>
                <w:sz w:val="18"/>
                <w:szCs w:val="18"/>
              </w:rPr>
              <w:t xml:space="preserve"> </w:t>
            </w:r>
          </w:p>
        </w:tc>
      </w:tr>
    </w:tbl>
    <w:p w14:paraId="3CD8C2A7" w14:textId="77777777" w:rsidR="00EF7508" w:rsidRPr="00547D1D" w:rsidRDefault="00EF7508" w:rsidP="00EF7508">
      <w:pPr>
        <w:pStyle w:val="Location"/>
        <w:rPr>
          <w:sz w:val="18"/>
          <w:szCs w:val="18"/>
        </w:rPr>
      </w:pPr>
      <w:r>
        <w:rPr>
          <w:sz w:val="18"/>
          <w:szCs w:val="18"/>
        </w:rPr>
        <w:t xml:space="preserve">Project Management - </w:t>
      </w:r>
      <w:r w:rsidRPr="00547D1D">
        <w:rPr>
          <w:sz w:val="18"/>
          <w:szCs w:val="18"/>
        </w:rPr>
        <w:t>HEB</w:t>
      </w:r>
    </w:p>
    <w:p w14:paraId="48AFB2F6" w14:textId="4A10E0D6" w:rsidR="00574B60" w:rsidRPr="004F37B9" w:rsidRDefault="00574B60" w:rsidP="00574B60">
      <w:pPr>
        <w:pStyle w:val="ListParagraph"/>
        <w:rPr>
          <w:sz w:val="18"/>
          <w:szCs w:val="18"/>
        </w:rPr>
      </w:pPr>
      <w:r w:rsidRPr="004F37B9">
        <w:rPr>
          <w:sz w:val="18"/>
          <w:szCs w:val="18"/>
        </w:rPr>
        <w:t>Orchestrated Arena simulation projects to optimize loading/unloading operations using production plans, resource loading strategies, and critical path analysis.</w:t>
      </w:r>
    </w:p>
    <w:p w14:paraId="177170B8" w14:textId="60A8F3CD" w:rsidR="00574B60" w:rsidRPr="004F37B9" w:rsidRDefault="00574B60" w:rsidP="00574B60">
      <w:pPr>
        <w:pStyle w:val="ListParagraph"/>
        <w:rPr>
          <w:sz w:val="18"/>
          <w:szCs w:val="18"/>
        </w:rPr>
      </w:pPr>
      <w:r w:rsidRPr="004F37B9">
        <w:rPr>
          <w:sz w:val="18"/>
          <w:szCs w:val="18"/>
        </w:rPr>
        <w:t>Developed data analytics tools using Python and Excel to track waste, ergonomics, and labor productivity metrics.</w:t>
      </w:r>
    </w:p>
    <w:p w14:paraId="75FE0527" w14:textId="613BC5FD" w:rsidR="00574B60" w:rsidRPr="004F37B9" w:rsidRDefault="00574B60" w:rsidP="00574B60">
      <w:pPr>
        <w:pStyle w:val="ListParagraph"/>
        <w:rPr>
          <w:sz w:val="18"/>
          <w:szCs w:val="18"/>
        </w:rPr>
      </w:pPr>
      <w:r w:rsidRPr="004F37B9">
        <w:rPr>
          <w:sz w:val="18"/>
          <w:szCs w:val="18"/>
        </w:rPr>
        <w:t>Established clear business outcomes and created a high-quality success plan, defining objectives, stakeholders, milestones, risks, and performance metrics.</w:t>
      </w:r>
    </w:p>
    <w:p w14:paraId="72D1EA7A" w14:textId="7A8908CC" w:rsidR="00300698" w:rsidRPr="004F37B9" w:rsidRDefault="00574B60" w:rsidP="00574B60">
      <w:pPr>
        <w:pStyle w:val="ListParagraph"/>
        <w:rPr>
          <w:sz w:val="18"/>
          <w:szCs w:val="18"/>
        </w:rPr>
      </w:pPr>
      <w:r w:rsidRPr="004F37B9">
        <w:rPr>
          <w:sz w:val="18"/>
          <w:szCs w:val="18"/>
        </w:rPr>
        <w:t>Facilitated effective communication among team members regarding scope changes and project variances, ensuring project completion.</w:t>
      </w:r>
    </w:p>
    <w:sectPr w:rsidR="00300698" w:rsidRPr="004F37B9" w:rsidSect="00D23A7C">
      <w:pgSz w:w="12240" w:h="15840"/>
      <w:pgMar w:top="432" w:right="720" w:bottom="432"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6F54C" w14:textId="77777777" w:rsidR="00B3039F" w:rsidRDefault="00B3039F" w:rsidP="00580C51">
      <w:pPr>
        <w:spacing w:before="0" w:after="0" w:line="240" w:lineRule="auto"/>
      </w:pPr>
      <w:r>
        <w:separator/>
      </w:r>
    </w:p>
  </w:endnote>
  <w:endnote w:type="continuationSeparator" w:id="0">
    <w:p w14:paraId="6EBC15EC" w14:textId="77777777" w:rsidR="00B3039F" w:rsidRDefault="00B3039F" w:rsidP="00580C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nova">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BC28F5" w14:textId="77777777" w:rsidR="00B3039F" w:rsidRDefault="00B3039F" w:rsidP="00580C51">
      <w:pPr>
        <w:spacing w:before="0" w:after="0" w:line="240" w:lineRule="auto"/>
      </w:pPr>
      <w:r>
        <w:separator/>
      </w:r>
    </w:p>
  </w:footnote>
  <w:footnote w:type="continuationSeparator" w:id="0">
    <w:p w14:paraId="4B3FFCC7" w14:textId="77777777" w:rsidR="00B3039F" w:rsidRDefault="00B3039F" w:rsidP="00580C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8328A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7C604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198AB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842A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90D5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56EE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9A7D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EF5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76D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D486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16283F2F"/>
    <w:multiLevelType w:val="hybridMultilevel"/>
    <w:tmpl w:val="77B6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2054F3"/>
    <w:multiLevelType w:val="multilevel"/>
    <w:tmpl w:val="7174E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5A76CF1"/>
    <w:multiLevelType w:val="hybridMultilevel"/>
    <w:tmpl w:val="5A42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1615AC"/>
    <w:multiLevelType w:val="multilevel"/>
    <w:tmpl w:val="2948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0" w15:restartNumberingAfterBreak="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21" w15:restartNumberingAfterBreak="0">
    <w:nsid w:val="7CDE2B48"/>
    <w:multiLevelType w:val="hybridMultilevel"/>
    <w:tmpl w:val="09D0DFE6"/>
    <w:lvl w:ilvl="0" w:tplc="2014ED5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642692"/>
    <w:multiLevelType w:val="hybridMultilevel"/>
    <w:tmpl w:val="E8FEE68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num w:numId="1" w16cid:durableId="1409187310">
    <w:abstractNumId w:val="20"/>
  </w:num>
  <w:num w:numId="2" w16cid:durableId="150829921">
    <w:abstractNumId w:val="15"/>
  </w:num>
  <w:num w:numId="3" w16cid:durableId="748162586">
    <w:abstractNumId w:val="10"/>
  </w:num>
  <w:num w:numId="4" w16cid:durableId="1540783511">
    <w:abstractNumId w:val="11"/>
  </w:num>
  <w:num w:numId="5" w16cid:durableId="582419473">
    <w:abstractNumId w:val="14"/>
  </w:num>
  <w:num w:numId="6" w16cid:durableId="2136554501">
    <w:abstractNumId w:val="19"/>
  </w:num>
  <w:num w:numId="7" w16cid:durableId="1005715788">
    <w:abstractNumId w:val="17"/>
  </w:num>
  <w:num w:numId="8" w16cid:durableId="473835424">
    <w:abstractNumId w:val="9"/>
  </w:num>
  <w:num w:numId="9" w16cid:durableId="1394545655">
    <w:abstractNumId w:val="7"/>
  </w:num>
  <w:num w:numId="10" w16cid:durableId="1084063051">
    <w:abstractNumId w:val="6"/>
  </w:num>
  <w:num w:numId="11" w16cid:durableId="237175710">
    <w:abstractNumId w:val="5"/>
  </w:num>
  <w:num w:numId="12" w16cid:durableId="1266421543">
    <w:abstractNumId w:val="4"/>
  </w:num>
  <w:num w:numId="13" w16cid:durableId="2040737703">
    <w:abstractNumId w:val="8"/>
  </w:num>
  <w:num w:numId="14" w16cid:durableId="1381444170">
    <w:abstractNumId w:val="3"/>
  </w:num>
  <w:num w:numId="15" w16cid:durableId="396897337">
    <w:abstractNumId w:val="2"/>
  </w:num>
  <w:num w:numId="16" w16cid:durableId="951522423">
    <w:abstractNumId w:val="1"/>
  </w:num>
  <w:num w:numId="17" w16cid:durableId="324862247">
    <w:abstractNumId w:val="0"/>
  </w:num>
  <w:num w:numId="18" w16cid:durableId="1218858670">
    <w:abstractNumId w:val="21"/>
  </w:num>
  <w:num w:numId="19" w16cid:durableId="1272782827">
    <w:abstractNumId w:val="22"/>
  </w:num>
  <w:num w:numId="20" w16cid:durableId="1585532024">
    <w:abstractNumId w:val="16"/>
  </w:num>
  <w:num w:numId="21" w16cid:durableId="656151786">
    <w:abstractNumId w:val="12"/>
  </w:num>
  <w:num w:numId="22" w16cid:durableId="292444268">
    <w:abstractNumId w:val="13"/>
  </w:num>
  <w:num w:numId="23" w16cid:durableId="80029317">
    <w:abstractNumId w:val="21"/>
  </w:num>
  <w:num w:numId="24" w16cid:durableId="457838073">
    <w:abstractNumId w:val="21"/>
  </w:num>
  <w:num w:numId="25" w16cid:durableId="1383288919">
    <w:abstractNumId w:val="21"/>
  </w:num>
  <w:num w:numId="26" w16cid:durableId="1285964721">
    <w:abstractNumId w:val="21"/>
  </w:num>
  <w:num w:numId="27" w16cid:durableId="924143011">
    <w:abstractNumId w:val="21"/>
  </w:num>
  <w:num w:numId="28" w16cid:durableId="1860777643">
    <w:abstractNumId w:val="21"/>
  </w:num>
  <w:num w:numId="29" w16cid:durableId="429198925">
    <w:abstractNumId w:val="21"/>
  </w:num>
  <w:num w:numId="30" w16cid:durableId="892157989">
    <w:abstractNumId w:val="18"/>
  </w:num>
  <w:num w:numId="31" w16cid:durableId="2022468517">
    <w:abstractNumId w:val="21"/>
  </w:num>
  <w:num w:numId="32" w16cid:durableId="58020321">
    <w:abstractNumId w:val="21"/>
  </w:num>
  <w:num w:numId="33" w16cid:durableId="24445470">
    <w:abstractNumId w:val="21"/>
  </w:num>
  <w:num w:numId="34" w16cid:durableId="601959818">
    <w:abstractNumId w:val="21"/>
  </w:num>
  <w:num w:numId="35" w16cid:durableId="443236885">
    <w:abstractNumId w:val="21"/>
  </w:num>
  <w:num w:numId="36" w16cid:durableId="500707764">
    <w:abstractNumId w:val="21"/>
  </w:num>
  <w:num w:numId="37" w16cid:durableId="1636711918">
    <w:abstractNumId w:val="21"/>
  </w:num>
  <w:num w:numId="38" w16cid:durableId="807363225">
    <w:abstractNumId w:val="21"/>
  </w:num>
  <w:num w:numId="39" w16cid:durableId="645625728">
    <w:abstractNumId w:val="21"/>
  </w:num>
  <w:num w:numId="40" w16cid:durableId="475953496">
    <w:abstractNumId w:val="21"/>
  </w:num>
  <w:num w:numId="41" w16cid:durableId="1897814694">
    <w:abstractNumId w:val="21"/>
  </w:num>
  <w:num w:numId="42" w16cid:durableId="36498701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7C24" w:allStyles="0" w:customStyles="0" w:latentStyles="1" w:stylesInUse="0" w:headingStyles="1" w:numberingStyles="0" w:tableStyles="0" w:directFormattingOnRuns="0" w:directFormattingOnParagraphs="0" w:directFormattingOnNumbering="1" w:directFormattingOnTables="1" w:clearFormatting="1" w:top3HeadingStyles="1"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A7C"/>
    <w:rsid w:val="000022EB"/>
    <w:rsid w:val="0002087C"/>
    <w:rsid w:val="000214BD"/>
    <w:rsid w:val="00026A65"/>
    <w:rsid w:val="00033380"/>
    <w:rsid w:val="00034F0A"/>
    <w:rsid w:val="00035D38"/>
    <w:rsid w:val="00036787"/>
    <w:rsid w:val="0006276C"/>
    <w:rsid w:val="000701B2"/>
    <w:rsid w:val="00072B19"/>
    <w:rsid w:val="00075E73"/>
    <w:rsid w:val="00081583"/>
    <w:rsid w:val="00087B54"/>
    <w:rsid w:val="00095FCC"/>
    <w:rsid w:val="000B0EE9"/>
    <w:rsid w:val="000B38B7"/>
    <w:rsid w:val="000D76F1"/>
    <w:rsid w:val="000E78DC"/>
    <w:rsid w:val="000E7B51"/>
    <w:rsid w:val="0010077D"/>
    <w:rsid w:val="001049FA"/>
    <w:rsid w:val="00116379"/>
    <w:rsid w:val="00121A90"/>
    <w:rsid w:val="0013567F"/>
    <w:rsid w:val="00165BAF"/>
    <w:rsid w:val="00177AA8"/>
    <w:rsid w:val="00184332"/>
    <w:rsid w:val="001A0820"/>
    <w:rsid w:val="001A0C19"/>
    <w:rsid w:val="001B3469"/>
    <w:rsid w:val="001B4B27"/>
    <w:rsid w:val="001B5860"/>
    <w:rsid w:val="001C199F"/>
    <w:rsid w:val="00213C84"/>
    <w:rsid w:val="00214147"/>
    <w:rsid w:val="0025418C"/>
    <w:rsid w:val="00264F92"/>
    <w:rsid w:val="00271D92"/>
    <w:rsid w:val="00284D02"/>
    <w:rsid w:val="002911C8"/>
    <w:rsid w:val="002A0B18"/>
    <w:rsid w:val="002A413C"/>
    <w:rsid w:val="002C3F62"/>
    <w:rsid w:val="002C4CD2"/>
    <w:rsid w:val="002C5A7C"/>
    <w:rsid w:val="002D5E93"/>
    <w:rsid w:val="002F32C2"/>
    <w:rsid w:val="00300698"/>
    <w:rsid w:val="00301257"/>
    <w:rsid w:val="00306C2A"/>
    <w:rsid w:val="0031104C"/>
    <w:rsid w:val="00311775"/>
    <w:rsid w:val="00323AAA"/>
    <w:rsid w:val="00325216"/>
    <w:rsid w:val="003511A8"/>
    <w:rsid w:val="00361AFB"/>
    <w:rsid w:val="003626D2"/>
    <w:rsid w:val="00374E86"/>
    <w:rsid w:val="00375877"/>
    <w:rsid w:val="00385808"/>
    <w:rsid w:val="00390CB5"/>
    <w:rsid w:val="003A40B6"/>
    <w:rsid w:val="003F5303"/>
    <w:rsid w:val="0041118B"/>
    <w:rsid w:val="00441FF7"/>
    <w:rsid w:val="00444219"/>
    <w:rsid w:val="004525A3"/>
    <w:rsid w:val="00452F44"/>
    <w:rsid w:val="00475B94"/>
    <w:rsid w:val="004A50CF"/>
    <w:rsid w:val="004B4D35"/>
    <w:rsid w:val="004D268C"/>
    <w:rsid w:val="004D6619"/>
    <w:rsid w:val="004F37B9"/>
    <w:rsid w:val="004F4517"/>
    <w:rsid w:val="004F6096"/>
    <w:rsid w:val="005111E6"/>
    <w:rsid w:val="00523EFA"/>
    <w:rsid w:val="0054015D"/>
    <w:rsid w:val="00547D1D"/>
    <w:rsid w:val="00557584"/>
    <w:rsid w:val="0057173A"/>
    <w:rsid w:val="00574B60"/>
    <w:rsid w:val="00580C51"/>
    <w:rsid w:val="0059580C"/>
    <w:rsid w:val="00597E1C"/>
    <w:rsid w:val="005A367E"/>
    <w:rsid w:val="005C0355"/>
    <w:rsid w:val="005C5D33"/>
    <w:rsid w:val="005E426D"/>
    <w:rsid w:val="005E6B44"/>
    <w:rsid w:val="005F31F8"/>
    <w:rsid w:val="00612EF7"/>
    <w:rsid w:val="006222DA"/>
    <w:rsid w:val="00631D25"/>
    <w:rsid w:val="00641B58"/>
    <w:rsid w:val="00650780"/>
    <w:rsid w:val="00681A0E"/>
    <w:rsid w:val="006962EF"/>
    <w:rsid w:val="006B2C99"/>
    <w:rsid w:val="006D73A1"/>
    <w:rsid w:val="006E2432"/>
    <w:rsid w:val="006E63CD"/>
    <w:rsid w:val="006F0FF6"/>
    <w:rsid w:val="007001D6"/>
    <w:rsid w:val="00723045"/>
    <w:rsid w:val="00725599"/>
    <w:rsid w:val="00754C3A"/>
    <w:rsid w:val="00774497"/>
    <w:rsid w:val="00790D50"/>
    <w:rsid w:val="00792E1C"/>
    <w:rsid w:val="007A2F12"/>
    <w:rsid w:val="007C5B4F"/>
    <w:rsid w:val="007C5B9E"/>
    <w:rsid w:val="007D5AB6"/>
    <w:rsid w:val="007E2F96"/>
    <w:rsid w:val="007E42CF"/>
    <w:rsid w:val="007E56DA"/>
    <w:rsid w:val="007F782E"/>
    <w:rsid w:val="0082540D"/>
    <w:rsid w:val="00846EC4"/>
    <w:rsid w:val="00856586"/>
    <w:rsid w:val="00860F20"/>
    <w:rsid w:val="008639EB"/>
    <w:rsid w:val="00866CF9"/>
    <w:rsid w:val="00881979"/>
    <w:rsid w:val="0089333F"/>
    <w:rsid w:val="008E18D5"/>
    <w:rsid w:val="008E5864"/>
    <w:rsid w:val="0090731C"/>
    <w:rsid w:val="00907793"/>
    <w:rsid w:val="009077DC"/>
    <w:rsid w:val="00910332"/>
    <w:rsid w:val="009242B3"/>
    <w:rsid w:val="00942976"/>
    <w:rsid w:val="009548CA"/>
    <w:rsid w:val="00987217"/>
    <w:rsid w:val="009D2E32"/>
    <w:rsid w:val="009F7FD0"/>
    <w:rsid w:val="00A06E41"/>
    <w:rsid w:val="00A07D6A"/>
    <w:rsid w:val="00A20EB0"/>
    <w:rsid w:val="00A44B5C"/>
    <w:rsid w:val="00A74CDB"/>
    <w:rsid w:val="00A76493"/>
    <w:rsid w:val="00A84E65"/>
    <w:rsid w:val="00AA1ACB"/>
    <w:rsid w:val="00AC26FD"/>
    <w:rsid w:val="00AC7FDA"/>
    <w:rsid w:val="00AF0D04"/>
    <w:rsid w:val="00AF1168"/>
    <w:rsid w:val="00AF7A57"/>
    <w:rsid w:val="00B05C4D"/>
    <w:rsid w:val="00B1255B"/>
    <w:rsid w:val="00B16784"/>
    <w:rsid w:val="00B3039F"/>
    <w:rsid w:val="00B346F5"/>
    <w:rsid w:val="00B46966"/>
    <w:rsid w:val="00B46E93"/>
    <w:rsid w:val="00B54803"/>
    <w:rsid w:val="00B65141"/>
    <w:rsid w:val="00B86C0D"/>
    <w:rsid w:val="00B87ACF"/>
    <w:rsid w:val="00B97A1E"/>
    <w:rsid w:val="00BB2B3D"/>
    <w:rsid w:val="00BC249D"/>
    <w:rsid w:val="00BC250B"/>
    <w:rsid w:val="00BD4F5D"/>
    <w:rsid w:val="00BE4653"/>
    <w:rsid w:val="00C00BAF"/>
    <w:rsid w:val="00C069B4"/>
    <w:rsid w:val="00C14D19"/>
    <w:rsid w:val="00C302EE"/>
    <w:rsid w:val="00C55F0B"/>
    <w:rsid w:val="00C57C87"/>
    <w:rsid w:val="00C60ACC"/>
    <w:rsid w:val="00C60C8B"/>
    <w:rsid w:val="00C62398"/>
    <w:rsid w:val="00C62C2D"/>
    <w:rsid w:val="00C64BC7"/>
    <w:rsid w:val="00C90D21"/>
    <w:rsid w:val="00CA1CC4"/>
    <w:rsid w:val="00CC5E92"/>
    <w:rsid w:val="00CC7975"/>
    <w:rsid w:val="00CD22BE"/>
    <w:rsid w:val="00CF59CD"/>
    <w:rsid w:val="00D23A7C"/>
    <w:rsid w:val="00D3324E"/>
    <w:rsid w:val="00D400BE"/>
    <w:rsid w:val="00D401F3"/>
    <w:rsid w:val="00D449BA"/>
    <w:rsid w:val="00D45264"/>
    <w:rsid w:val="00D4662D"/>
    <w:rsid w:val="00D468E2"/>
    <w:rsid w:val="00D66839"/>
    <w:rsid w:val="00D720EA"/>
    <w:rsid w:val="00D97489"/>
    <w:rsid w:val="00DB468C"/>
    <w:rsid w:val="00DC389F"/>
    <w:rsid w:val="00DD08C1"/>
    <w:rsid w:val="00DD1641"/>
    <w:rsid w:val="00DE1D93"/>
    <w:rsid w:val="00DE7766"/>
    <w:rsid w:val="00E15868"/>
    <w:rsid w:val="00E225BB"/>
    <w:rsid w:val="00E33FCE"/>
    <w:rsid w:val="00E64C2A"/>
    <w:rsid w:val="00E6626A"/>
    <w:rsid w:val="00E85ACE"/>
    <w:rsid w:val="00EB02CA"/>
    <w:rsid w:val="00EB6591"/>
    <w:rsid w:val="00EC577A"/>
    <w:rsid w:val="00EC762E"/>
    <w:rsid w:val="00ED383A"/>
    <w:rsid w:val="00EE1C47"/>
    <w:rsid w:val="00EF1918"/>
    <w:rsid w:val="00EF7508"/>
    <w:rsid w:val="00F069F6"/>
    <w:rsid w:val="00F20692"/>
    <w:rsid w:val="00F35DA4"/>
    <w:rsid w:val="00F3734F"/>
    <w:rsid w:val="00F40203"/>
    <w:rsid w:val="00F5034A"/>
    <w:rsid w:val="00F510D1"/>
    <w:rsid w:val="00F7474B"/>
    <w:rsid w:val="00F826D5"/>
    <w:rsid w:val="00F83C41"/>
    <w:rsid w:val="00FD2BFB"/>
    <w:rsid w:val="00FD50BB"/>
    <w:rsid w:val="00FF1FE4"/>
    <w:rsid w:val="00FF2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BE08B"/>
  <w15:docId w15:val="{8753AB1E-2A7C-409D-B82E-4AB062EF8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4F92"/>
    <w:pPr>
      <w:spacing w:before="40" w:after="40" w:line="276" w:lineRule="auto"/>
    </w:pPr>
    <w:rPr>
      <w:rFonts w:asciiTheme="minorHAnsi" w:hAnsiTheme="minorHAnsi"/>
      <w:spacing w:val="10"/>
      <w:sz w:val="16"/>
      <w:szCs w:val="16"/>
    </w:rPr>
  </w:style>
  <w:style w:type="paragraph" w:styleId="Heading1">
    <w:name w:val="heading 1"/>
    <w:basedOn w:val="Normal"/>
    <w:next w:val="Normal"/>
    <w:uiPriority w:val="9"/>
    <w:qFormat/>
    <w:rsid w:val="000701B2"/>
    <w:pPr>
      <w:pBdr>
        <w:top w:val="single" w:sz="4" w:space="3" w:color="595959" w:themeColor="text1" w:themeTint="A6"/>
        <w:left w:val="single" w:sz="4" w:space="3" w:color="FFFFFF" w:themeColor="background1"/>
        <w:bottom w:val="single" w:sz="4" w:space="4" w:color="595959" w:themeColor="text1" w:themeTint="A6"/>
      </w:pBdr>
      <w:spacing w:before="80" w:after="60"/>
      <w:outlineLvl w:val="0"/>
    </w:pPr>
    <w:rPr>
      <w:rFonts w:asciiTheme="majorHAnsi" w:hAnsiTheme="majorHAnsi"/>
      <w:caps/>
    </w:rPr>
  </w:style>
  <w:style w:type="paragraph" w:styleId="Heading2">
    <w:name w:val="heading 2"/>
    <w:basedOn w:val="Normal"/>
    <w:next w:val="Normal"/>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character" w:customStyle="1" w:styleId="LocationChar">
    <w:name w:val="Location Char"/>
    <w:basedOn w:val="DefaultParagraphFont"/>
    <w:link w:val="Location"/>
    <w:uiPriority w:val="1"/>
    <w:rsid w:val="00264F92"/>
    <w:rPr>
      <w:rFonts w:asciiTheme="minorHAnsi" w:hAnsiTheme="minorHAnsi"/>
      <w:i/>
      <w:spacing w:val="10"/>
      <w:sz w:val="16"/>
      <w:szCs w:val="16"/>
    </w:rPr>
  </w:style>
  <w:style w:type="paragraph" w:styleId="ListParagraph">
    <w:name w:val="List Paragraph"/>
    <w:basedOn w:val="Normal"/>
    <w:uiPriority w:val="34"/>
    <w:qFormat/>
    <w:rsid w:val="00033380"/>
    <w:pPr>
      <w:numPr>
        <w:numId w:val="18"/>
      </w:numPr>
      <w:spacing w:after="120"/>
    </w:pPr>
  </w:style>
  <w:style w:type="character" w:styleId="PlaceholderText">
    <w:name w:val="Placeholder Text"/>
    <w:basedOn w:val="DefaultParagraphFont"/>
    <w:uiPriority w:val="99"/>
    <w:semiHidden/>
    <w:rsid w:val="00BB2B3D"/>
    <w:rPr>
      <w:color w:val="595959" w:themeColor="text1" w:themeTint="A6"/>
    </w:r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64F92"/>
    <w:rPr>
      <w:rFonts w:asciiTheme="minorHAnsi" w:hAnsiTheme="minorHAnsi"/>
      <w:spacing w:val="10"/>
      <w:sz w:val="16"/>
      <w:szCs w:val="16"/>
    </w:r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64F92"/>
    <w:rPr>
      <w:rFonts w:asciiTheme="minorHAnsi" w:hAnsiTheme="minorHAnsi"/>
      <w:spacing w:val="10"/>
      <w:sz w:val="16"/>
      <w:szCs w:val="16"/>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semiHidden/>
    <w:unhideWhenUsed/>
    <w:rsid w:val="00BB2B3D"/>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caps w:val="0"/>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character" w:styleId="Emphasis">
    <w:name w:val="Emphasis"/>
    <w:basedOn w:val="DefaultParagraphFont"/>
    <w:semiHidden/>
    <w:unhideWhenUsed/>
    <w:qFormat/>
    <w:rsid w:val="00034F0A"/>
    <w:rPr>
      <w:i/>
      <w:iCs/>
    </w:rPr>
  </w:style>
  <w:style w:type="character" w:customStyle="1" w:styleId="Heading8Char">
    <w:name w:val="Heading 8 Char"/>
    <w:basedOn w:val="DefaultParagraphFont"/>
    <w:link w:val="Heading8"/>
    <w:uiPriority w:val="9"/>
    <w:semiHidden/>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rsid w:val="00034F0A"/>
    <w:rPr>
      <w:rFonts w:asciiTheme="majorHAnsi" w:eastAsiaTheme="majorEastAsia" w:hAnsiTheme="majorHAnsi" w:cstheme="majorBidi"/>
      <w:i/>
      <w:iCs/>
      <w:color w:val="272727" w:themeColor="text1" w:themeTint="D8"/>
      <w:spacing w:val="10"/>
      <w:sz w:val="21"/>
      <w:szCs w:val="21"/>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paragraph" w:styleId="Subtitle">
    <w:name w:val="Subtitle"/>
    <w:basedOn w:val="Normal"/>
    <w:next w:val="Normal"/>
    <w:link w:val="SubtitleChar"/>
    <w:semiHidden/>
    <w:unhideWhenUsed/>
    <w:qFormat/>
    <w:rsid w:val="00034F0A"/>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034F0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034F0A"/>
    <w:pPr>
      <w:keepNext/>
      <w:keepLines/>
      <w:pBdr>
        <w:top w:val="none" w:sz="0" w:space="0" w:color="auto"/>
        <w:left w:val="none" w:sz="0" w:space="0" w:color="auto"/>
        <w:bottom w:val="none" w:sz="0" w:space="0" w:color="auto"/>
      </w:pBdr>
      <w:spacing w:before="240" w:after="0"/>
      <w:outlineLvl w:val="9"/>
    </w:pPr>
    <w:rPr>
      <w:rFonts w:eastAsiaTheme="majorEastAsia" w:cstheme="majorBidi"/>
      <w:caps w:val="0"/>
      <w:color w:val="365F91" w:themeColor="accent1" w:themeShade="BF"/>
      <w:sz w:val="32"/>
      <w:szCs w:val="32"/>
    </w:rPr>
  </w:style>
  <w:style w:type="character" w:styleId="Hyperlink">
    <w:name w:val="Hyperlink"/>
    <w:basedOn w:val="DefaultParagraphFont"/>
    <w:uiPriority w:val="99"/>
    <w:semiHidden/>
    <w:unhideWhenUsed/>
    <w:rsid w:val="00284D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1872">
      <w:bodyDiv w:val="1"/>
      <w:marLeft w:val="0"/>
      <w:marRight w:val="0"/>
      <w:marTop w:val="0"/>
      <w:marBottom w:val="0"/>
      <w:divBdr>
        <w:top w:val="none" w:sz="0" w:space="0" w:color="auto"/>
        <w:left w:val="none" w:sz="0" w:space="0" w:color="auto"/>
        <w:bottom w:val="none" w:sz="0" w:space="0" w:color="auto"/>
        <w:right w:val="none" w:sz="0" w:space="0" w:color="auto"/>
      </w:divBdr>
    </w:div>
    <w:div w:id="244921950">
      <w:bodyDiv w:val="1"/>
      <w:marLeft w:val="0"/>
      <w:marRight w:val="0"/>
      <w:marTop w:val="0"/>
      <w:marBottom w:val="0"/>
      <w:divBdr>
        <w:top w:val="none" w:sz="0" w:space="0" w:color="auto"/>
        <w:left w:val="none" w:sz="0" w:space="0" w:color="auto"/>
        <w:bottom w:val="none" w:sz="0" w:space="0" w:color="auto"/>
        <w:right w:val="none" w:sz="0" w:space="0" w:color="auto"/>
      </w:divBdr>
    </w:div>
    <w:div w:id="532690215">
      <w:bodyDiv w:val="1"/>
      <w:marLeft w:val="0"/>
      <w:marRight w:val="0"/>
      <w:marTop w:val="0"/>
      <w:marBottom w:val="0"/>
      <w:divBdr>
        <w:top w:val="none" w:sz="0" w:space="0" w:color="auto"/>
        <w:left w:val="none" w:sz="0" w:space="0" w:color="auto"/>
        <w:bottom w:val="none" w:sz="0" w:space="0" w:color="auto"/>
        <w:right w:val="none" w:sz="0" w:space="0" w:color="auto"/>
      </w:divBdr>
    </w:div>
    <w:div w:id="553078690">
      <w:bodyDiv w:val="1"/>
      <w:marLeft w:val="0"/>
      <w:marRight w:val="0"/>
      <w:marTop w:val="0"/>
      <w:marBottom w:val="0"/>
      <w:divBdr>
        <w:top w:val="none" w:sz="0" w:space="0" w:color="auto"/>
        <w:left w:val="none" w:sz="0" w:space="0" w:color="auto"/>
        <w:bottom w:val="none" w:sz="0" w:space="0" w:color="auto"/>
        <w:right w:val="none" w:sz="0" w:space="0" w:color="auto"/>
      </w:divBdr>
    </w:div>
    <w:div w:id="790175839">
      <w:bodyDiv w:val="1"/>
      <w:marLeft w:val="0"/>
      <w:marRight w:val="0"/>
      <w:marTop w:val="0"/>
      <w:marBottom w:val="0"/>
      <w:divBdr>
        <w:top w:val="none" w:sz="0" w:space="0" w:color="auto"/>
        <w:left w:val="none" w:sz="0" w:space="0" w:color="auto"/>
        <w:bottom w:val="none" w:sz="0" w:space="0" w:color="auto"/>
        <w:right w:val="none" w:sz="0" w:space="0" w:color="auto"/>
      </w:divBdr>
    </w:div>
    <w:div w:id="888419099">
      <w:bodyDiv w:val="1"/>
      <w:marLeft w:val="0"/>
      <w:marRight w:val="0"/>
      <w:marTop w:val="0"/>
      <w:marBottom w:val="0"/>
      <w:divBdr>
        <w:top w:val="none" w:sz="0" w:space="0" w:color="auto"/>
        <w:left w:val="none" w:sz="0" w:space="0" w:color="auto"/>
        <w:bottom w:val="none" w:sz="0" w:space="0" w:color="auto"/>
        <w:right w:val="none" w:sz="0" w:space="0" w:color="auto"/>
      </w:divBdr>
    </w:div>
    <w:div w:id="908461384">
      <w:bodyDiv w:val="1"/>
      <w:marLeft w:val="0"/>
      <w:marRight w:val="0"/>
      <w:marTop w:val="0"/>
      <w:marBottom w:val="0"/>
      <w:divBdr>
        <w:top w:val="none" w:sz="0" w:space="0" w:color="auto"/>
        <w:left w:val="none" w:sz="0" w:space="0" w:color="auto"/>
        <w:bottom w:val="none" w:sz="0" w:space="0" w:color="auto"/>
        <w:right w:val="none" w:sz="0" w:space="0" w:color="auto"/>
      </w:divBdr>
    </w:div>
    <w:div w:id="1287010330">
      <w:bodyDiv w:val="1"/>
      <w:marLeft w:val="0"/>
      <w:marRight w:val="0"/>
      <w:marTop w:val="0"/>
      <w:marBottom w:val="0"/>
      <w:divBdr>
        <w:top w:val="none" w:sz="0" w:space="0" w:color="auto"/>
        <w:left w:val="none" w:sz="0" w:space="0" w:color="auto"/>
        <w:bottom w:val="none" w:sz="0" w:space="0" w:color="auto"/>
        <w:right w:val="none" w:sz="0" w:space="0" w:color="auto"/>
      </w:divBdr>
    </w:div>
    <w:div w:id="1559824130">
      <w:bodyDiv w:val="1"/>
      <w:marLeft w:val="0"/>
      <w:marRight w:val="0"/>
      <w:marTop w:val="0"/>
      <w:marBottom w:val="0"/>
      <w:divBdr>
        <w:top w:val="none" w:sz="0" w:space="0" w:color="auto"/>
        <w:left w:val="none" w:sz="0" w:space="0" w:color="auto"/>
        <w:bottom w:val="none" w:sz="0" w:space="0" w:color="auto"/>
        <w:right w:val="none" w:sz="0" w:space="0" w:color="auto"/>
      </w:divBdr>
    </w:div>
    <w:div w:id="1687705428">
      <w:bodyDiv w:val="1"/>
      <w:marLeft w:val="0"/>
      <w:marRight w:val="0"/>
      <w:marTop w:val="0"/>
      <w:marBottom w:val="0"/>
      <w:divBdr>
        <w:top w:val="none" w:sz="0" w:space="0" w:color="auto"/>
        <w:left w:val="none" w:sz="0" w:space="0" w:color="auto"/>
        <w:bottom w:val="none" w:sz="0" w:space="0" w:color="auto"/>
        <w:right w:val="none" w:sz="0" w:space="0" w:color="auto"/>
      </w:divBdr>
    </w:div>
    <w:div w:id="1836602242">
      <w:bodyDiv w:val="1"/>
      <w:marLeft w:val="0"/>
      <w:marRight w:val="0"/>
      <w:marTop w:val="0"/>
      <w:marBottom w:val="0"/>
      <w:divBdr>
        <w:top w:val="none" w:sz="0" w:space="0" w:color="auto"/>
        <w:left w:val="none" w:sz="0" w:space="0" w:color="auto"/>
        <w:bottom w:val="none" w:sz="0" w:space="0" w:color="auto"/>
        <w:right w:val="none" w:sz="0" w:space="0" w:color="auto"/>
      </w:divBdr>
    </w:div>
    <w:div w:id="1950427778">
      <w:bodyDiv w:val="1"/>
      <w:marLeft w:val="0"/>
      <w:marRight w:val="0"/>
      <w:marTop w:val="0"/>
      <w:marBottom w:val="0"/>
      <w:divBdr>
        <w:top w:val="none" w:sz="0" w:space="0" w:color="auto"/>
        <w:left w:val="none" w:sz="0" w:space="0" w:color="auto"/>
        <w:bottom w:val="none" w:sz="0" w:space="0" w:color="auto"/>
        <w:right w:val="none" w:sz="0" w:space="0" w:color="auto"/>
      </w:divBdr>
    </w:div>
    <w:div w:id="2074498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Computer%20programm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68E42692E594C2F99B01624C491A6D7"/>
        <w:category>
          <w:name w:val="General"/>
          <w:gallery w:val="placeholder"/>
        </w:category>
        <w:types>
          <w:type w:val="bbPlcHdr"/>
        </w:types>
        <w:behaviors>
          <w:behavior w:val="content"/>
        </w:behaviors>
        <w:guid w:val="{4607FBC4-2D86-4B04-8170-4C2833E1A73B}"/>
      </w:docPartPr>
      <w:docPartBody>
        <w:p w:rsidR="00885EB3" w:rsidRDefault="00F0240A">
          <w:pPr>
            <w:pStyle w:val="A68E42692E594C2F99B01624C491A6D7"/>
          </w:pPr>
          <w:r>
            <w:t>Experience</w:t>
          </w:r>
        </w:p>
      </w:docPartBody>
    </w:docPart>
    <w:docPart>
      <w:docPartPr>
        <w:name w:val="81507EE2C4B846FF8646DD35EA1DAE02"/>
        <w:category>
          <w:name w:val="General"/>
          <w:gallery w:val="placeholder"/>
        </w:category>
        <w:types>
          <w:type w:val="bbPlcHdr"/>
        </w:types>
        <w:behaviors>
          <w:behavior w:val="content"/>
        </w:behaviors>
        <w:guid w:val="{994285AF-C066-4E3B-A394-7E16B0B4CC7C}"/>
      </w:docPartPr>
      <w:docPartBody>
        <w:p w:rsidR="00952FC7" w:rsidRDefault="00C42165" w:rsidP="00C42165">
          <w:pPr>
            <w:pStyle w:val="81507EE2C4B846FF8646DD35EA1DAE02"/>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nova">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40A"/>
    <w:rsid w:val="00005067"/>
    <w:rsid w:val="000B0D52"/>
    <w:rsid w:val="00106F47"/>
    <w:rsid w:val="001147E7"/>
    <w:rsid w:val="001C6698"/>
    <w:rsid w:val="00295316"/>
    <w:rsid w:val="002B7B6D"/>
    <w:rsid w:val="00462594"/>
    <w:rsid w:val="004C4F80"/>
    <w:rsid w:val="008104E7"/>
    <w:rsid w:val="0086614F"/>
    <w:rsid w:val="00885EB3"/>
    <w:rsid w:val="00887B17"/>
    <w:rsid w:val="00933497"/>
    <w:rsid w:val="00952FC7"/>
    <w:rsid w:val="00966351"/>
    <w:rsid w:val="00AF3DDF"/>
    <w:rsid w:val="00B63D6A"/>
    <w:rsid w:val="00C42165"/>
    <w:rsid w:val="00CA4144"/>
    <w:rsid w:val="00F0240A"/>
    <w:rsid w:val="00F37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8E42692E594C2F99B01624C491A6D7">
    <w:name w:val="A68E42692E594C2F99B01624C491A6D7"/>
  </w:style>
  <w:style w:type="paragraph" w:customStyle="1" w:styleId="81507EE2C4B846FF8646DD35EA1DAE02">
    <w:name w:val="81507EE2C4B846FF8646DD35EA1DAE02"/>
    <w:rsid w:val="00C421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EE1C7D563EB56449B9B3CA52373AA87" ma:contentTypeVersion="11" ma:contentTypeDescription="Create a new document." ma:contentTypeScope="" ma:versionID="bfa09f1c2ca8612884bf1e8cbbf1e58d">
  <xsd:schema xmlns:xsd="http://www.w3.org/2001/XMLSchema" xmlns:xs="http://www.w3.org/2001/XMLSchema" xmlns:p="http://schemas.microsoft.com/office/2006/metadata/properties" xmlns:ns3="ae7e01ef-8dc0-4a96-bc69-bae7f126b411" xmlns:ns4="6b863aa1-73c8-46ac-9136-6217e71d5857" targetNamespace="http://schemas.microsoft.com/office/2006/metadata/properties" ma:root="true" ma:fieldsID="a14885d3bc0b36bb6152e04d5129fc67" ns3:_="" ns4:_="">
    <xsd:import namespace="ae7e01ef-8dc0-4a96-bc69-bae7f126b411"/>
    <xsd:import namespace="6b863aa1-73c8-46ac-9136-6217e71d585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7e01ef-8dc0-4a96-bc69-bae7f126b4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863aa1-73c8-46ac-9136-6217e71d585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66079C-DBB4-4223-A5DE-A6C63849CCB6}">
  <ds:schemaRefs>
    <ds:schemaRef ds:uri="http://schemas.openxmlformats.org/officeDocument/2006/bibliography"/>
  </ds:schemaRefs>
</ds:datastoreItem>
</file>

<file path=customXml/itemProps2.xml><?xml version="1.0" encoding="utf-8"?>
<ds:datastoreItem xmlns:ds="http://schemas.openxmlformats.org/officeDocument/2006/customXml" ds:itemID="{0473F26F-8916-4DC8-A596-C23C968899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625D7C-5C48-4708-990D-F9A7BCCEA9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7e01ef-8dc0-4a96-bc69-bae7f126b411"/>
    <ds:schemaRef ds:uri="6b863aa1-73c8-46ac-9136-6217e71d58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F75E33-19FD-42F8-8416-DF2067DABE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Computer programmer resume</Template>
  <TotalTime>19</TotalTime>
  <Pages>3</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Martin</dc:creator>
  <cp:keywords/>
  <dc:description/>
  <cp:lastModifiedBy>Martin, Jonathan M</cp:lastModifiedBy>
  <cp:revision>19</cp:revision>
  <dcterms:created xsi:type="dcterms:W3CDTF">2024-08-28T22:58:00Z</dcterms:created>
  <dcterms:modified xsi:type="dcterms:W3CDTF">2024-08-30T22:50:00Z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v-shbahu@microsoft.com</vt:lpwstr>
  </property>
  <property fmtid="{D5CDD505-2E9C-101B-9397-08002B2CF9AE}" pid="5" name="MSIP_Label_f42aa342-8706-4288-bd11-ebb85995028c_SetDate">
    <vt:lpwstr>2018-04-05T04:38:24.3229633Z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0x0101004EE1C7D563EB56449B9B3CA52373AA87</vt:lpwstr>
  </property>
</Properties>
</file>